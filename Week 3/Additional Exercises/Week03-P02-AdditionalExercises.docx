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546B" w14:textId="4AD29A1D" w:rsidR="00835F59" w:rsidRPr="00490E3A" w:rsidRDefault="00214B42" w:rsidP="00490E3A">
      <w:pPr>
        <w:pStyle w:val="Title"/>
      </w:pPr>
      <w:r w:rsidRPr="00214B42">
        <w:t>SOFTWARE 1 PRACTICAL</w:t>
      </w:r>
    </w:p>
    <w:p w14:paraId="45DF72A0" w14:textId="7388EAAE" w:rsidR="0028004C" w:rsidRPr="00C736B3" w:rsidRDefault="00AB7DAE" w:rsidP="00C736B3">
      <w:pPr>
        <w:pStyle w:val="Heading2"/>
      </w:pPr>
      <w:r w:rsidRPr="00C736B3">
        <w:t>Iteration</w:t>
      </w:r>
    </w:p>
    <w:p w14:paraId="283D313A" w14:textId="665D2391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2687099C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FD70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C736B3">
        <w:t xml:space="preserve">Week 3 – </w:t>
      </w:r>
      <w:r w:rsidR="00214B42">
        <w:t>additional exercises</w:t>
      </w:r>
    </w:p>
    <w:p w14:paraId="132CCD5D" w14:textId="3E19B6DD" w:rsidR="00E35D62" w:rsidRPr="00640219" w:rsidRDefault="00E35D62" w:rsidP="00E35D62">
      <w:pPr>
        <w:pStyle w:val="Heading3"/>
        <w:rPr>
          <w:color w:val="365F91" w:themeColor="accent1" w:themeShade="BF"/>
          <w:shd w:val="clear" w:color="auto" w:fill="FFFFFF"/>
        </w:rPr>
      </w:pPr>
      <w:r w:rsidRPr="00640219">
        <w:rPr>
          <w:color w:val="365F91" w:themeColor="accent1" w:themeShade="BF"/>
          <w:shd w:val="clear" w:color="auto" w:fill="FFFFFF"/>
        </w:rPr>
        <w:t xml:space="preserve">Exercise </w:t>
      </w:r>
      <w:r w:rsidR="006E6A53">
        <w:rPr>
          <w:color w:val="365F91" w:themeColor="accent1" w:themeShade="BF"/>
          <w:shd w:val="clear" w:color="auto" w:fill="FFFFFF"/>
        </w:rPr>
        <w:t>1</w:t>
      </w:r>
      <w:r w:rsidRPr="00640219">
        <w:rPr>
          <w:color w:val="365F91" w:themeColor="accent1" w:themeShade="BF"/>
          <w:shd w:val="clear" w:color="auto" w:fill="FFFFFF"/>
        </w:rPr>
        <w:t>:</w:t>
      </w:r>
    </w:p>
    <w:p w14:paraId="38CF1358" w14:textId="77777777" w:rsidR="00E35D62" w:rsidRPr="00FA73A2" w:rsidRDefault="00E35D62" w:rsidP="00E35D62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FA73A2">
        <w:rPr>
          <w:shd w:val="clear" w:color="auto" w:fill="FFFFFF"/>
        </w:rPr>
        <w:t>Write a script ask</w:t>
      </w:r>
      <w:r>
        <w:rPr>
          <w:shd w:val="clear" w:color="auto" w:fill="FFFFFF"/>
        </w:rPr>
        <w:t>ing</w:t>
      </w:r>
      <w:r w:rsidRPr="00FA73A2">
        <w:rPr>
          <w:shd w:val="clear" w:color="auto" w:fill="FFFFFF"/>
        </w:rPr>
        <w:t xml:space="preserve"> the user to enter a series of positive integers separated by a white space, and then print</w:t>
      </w:r>
      <w:r>
        <w:rPr>
          <w:shd w:val="clear" w:color="auto" w:fill="FFFFFF"/>
        </w:rPr>
        <w:t>s</w:t>
      </w:r>
      <w:r w:rsidRPr="00FA73A2">
        <w:rPr>
          <w:shd w:val="clear" w:color="auto" w:fill="FFFFFF"/>
        </w:rPr>
        <w:t xml:space="preserve"> the number of even numbers that was entered. For example:</w:t>
      </w:r>
    </w:p>
    <w:p w14:paraId="7B25F766" w14:textId="77777777" w:rsidR="00E35D62" w:rsidRDefault="00E35D62" w:rsidP="00E35D62">
      <w:pPr>
        <w:pStyle w:val="CodeFormat"/>
      </w:pPr>
      <w:r>
        <w:t>&gt;&gt;&gt; enter a series of numbers: 1 2 4 3 6 8 5 2 11 100 101</w:t>
      </w:r>
    </w:p>
    <w:p w14:paraId="7A90FB7D" w14:textId="77777777" w:rsidR="00E35D62" w:rsidRDefault="00E35D62" w:rsidP="00E35D62">
      <w:pPr>
        <w:pStyle w:val="CodeFormat"/>
      </w:pPr>
      <w:r>
        <w:t>There are 6 even numbers</w:t>
      </w:r>
    </w:p>
    <w:p w14:paraId="270CD8EE" w14:textId="77777777" w:rsidR="00E35D62" w:rsidRDefault="00E35D62" w:rsidP="00E35D62">
      <w:pPr>
        <w:ind w:left="720"/>
        <w:rPr>
          <w:shd w:val="clear" w:color="auto" w:fill="FFFFFF"/>
        </w:rPr>
      </w:pPr>
    </w:p>
    <w:p w14:paraId="32EAF94E" w14:textId="77777777" w:rsidR="00E35D62" w:rsidRDefault="00E35D62" w:rsidP="00E35D62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You will need to use the built-in function </w:t>
      </w:r>
      <w:r w:rsidRPr="00B77541">
        <w:rPr>
          <w:rFonts w:ascii="Courier New" w:hAnsi="Courier New" w:cs="Courier New"/>
          <w:shd w:val="clear" w:color="auto" w:fill="FFFFFF"/>
        </w:rPr>
        <w:t>input()</w:t>
      </w:r>
      <w:r>
        <w:rPr>
          <w:shd w:val="clear" w:color="auto" w:fill="FFFFFF"/>
        </w:rPr>
        <w:t xml:space="preserve"> and the string method </w:t>
      </w:r>
      <w:r w:rsidRPr="00FA73A2">
        <w:rPr>
          <w:rFonts w:ascii="Courier New" w:hAnsi="Courier New" w:cs="Courier New"/>
          <w:shd w:val="clear" w:color="auto" w:fill="FFFFFF"/>
        </w:rPr>
        <w:t>split()</w:t>
      </w:r>
      <w:r>
        <w:rPr>
          <w:shd w:val="clear" w:color="auto" w:fill="FFFFFF"/>
        </w:rPr>
        <w:t>. You should also remember that we can convert a string representing an integer into an int like so:</w:t>
      </w:r>
    </w:p>
    <w:p w14:paraId="7B6AECD0" w14:textId="77777777" w:rsidR="00E35D62" w:rsidRPr="00FA73A2" w:rsidRDefault="00E35D62" w:rsidP="00E35D62">
      <w:pPr>
        <w:pStyle w:val="CodeFormat"/>
        <w:rPr>
          <w:rFonts w:ascii="Times New Roman" w:hAnsi="Times New Roman" w:cs="Times New Roman"/>
        </w:rPr>
      </w:pPr>
      <w:r>
        <w:t xml:space="preserve">&gt;&gt;&gt; </w:t>
      </w:r>
      <w:r w:rsidRPr="00FA73A2">
        <w:t>twenty = int('20')</w:t>
      </w:r>
    </w:p>
    <w:p w14:paraId="500BF2B4" w14:textId="77777777" w:rsidR="00E35D62" w:rsidRDefault="00E35D62" w:rsidP="00E35D62">
      <w:pPr>
        <w:pStyle w:val="CodeFormat"/>
      </w:pPr>
      <w:r>
        <w:t>&gt;&gt;&gt; type(twenty)</w:t>
      </w:r>
    </w:p>
    <w:p w14:paraId="756AC911" w14:textId="77777777" w:rsidR="00E35D62" w:rsidRDefault="00E35D62" w:rsidP="00E35D62">
      <w:pPr>
        <w:pStyle w:val="CodeFormat"/>
      </w:pPr>
      <w:r w:rsidRPr="00FA73A2">
        <w:t xml:space="preserve">&lt;class </w:t>
      </w:r>
      <w:bookmarkStart w:id="0" w:name="_Hlk21436130"/>
      <w:r w:rsidRPr="00FA73A2">
        <w:t>'int</w:t>
      </w:r>
      <w:bookmarkEnd w:id="0"/>
      <w:r w:rsidRPr="00FA73A2">
        <w:t>'&gt;</w:t>
      </w:r>
    </w:p>
    <w:p w14:paraId="25400489" w14:textId="6A6C6EFE" w:rsidR="00E35D62" w:rsidRDefault="00E35D62" w:rsidP="00E35D62">
      <w:pPr>
        <w:spacing w:line="276" w:lineRule="auto"/>
        <w:jc w:val="left"/>
        <w:rPr>
          <w:shd w:val="clear" w:color="auto" w:fill="FFFFFF"/>
        </w:rPr>
      </w:pPr>
    </w:p>
    <w:p w14:paraId="39D209EC" w14:textId="77777777" w:rsidR="00E35D62" w:rsidRPr="00FA73A2" w:rsidRDefault="00E35D62" w:rsidP="00E35D62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FA73A2">
        <w:rPr>
          <w:shd w:val="clear" w:color="auto" w:fill="FFFFFF"/>
        </w:rPr>
        <w:t>Same question except we would like to have the list of even number as well</w:t>
      </w:r>
    </w:p>
    <w:p w14:paraId="49D385CA" w14:textId="77777777" w:rsidR="00E35D62" w:rsidRDefault="00E35D62" w:rsidP="00E35D62">
      <w:pPr>
        <w:pStyle w:val="CodeFormat"/>
      </w:pPr>
      <w:r>
        <w:t>&gt;&gt;&gt; enter a series of numbers: 1 2 4 3 6 8 5 2 11 100 101</w:t>
      </w:r>
    </w:p>
    <w:p w14:paraId="52C0752B" w14:textId="77777777" w:rsidR="00E35D62" w:rsidRDefault="00E35D62" w:rsidP="00E35D62">
      <w:pPr>
        <w:pStyle w:val="CodeFormat"/>
      </w:pPr>
      <w:r>
        <w:t>There are 6 even numbers: 2 4 6 8 2 100</w:t>
      </w:r>
    </w:p>
    <w:p w14:paraId="3C5BC3D8" w14:textId="77777777" w:rsidR="00E35D62" w:rsidRPr="00FA73A2" w:rsidRDefault="00E35D62" w:rsidP="00E35D62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FA73A2">
        <w:rPr>
          <w:shd w:val="clear" w:color="auto" w:fill="FFFFFF"/>
        </w:rPr>
        <w:t>Same question except we would like to have the list of even number without duplicate, that is remove the second 2 in the example below.</w:t>
      </w:r>
    </w:p>
    <w:p w14:paraId="27750B6A" w14:textId="77777777" w:rsidR="00E35D62" w:rsidRDefault="00E35D62" w:rsidP="00E35D62">
      <w:pPr>
        <w:pStyle w:val="CodeFormat"/>
      </w:pPr>
      <w:r>
        <w:t>&gt;&gt;&gt; enter a series of numbers: 1 2 4 3 6 8 5 2 11 100 101</w:t>
      </w:r>
    </w:p>
    <w:p w14:paraId="5043A218" w14:textId="77777777" w:rsidR="00E35D62" w:rsidRDefault="00E35D62" w:rsidP="00E35D62">
      <w:pPr>
        <w:pStyle w:val="CodeFormat"/>
      </w:pPr>
      <w:r>
        <w:t xml:space="preserve">There are </w:t>
      </w:r>
      <w:r w:rsidRPr="00B77E69">
        <w:rPr>
          <w:b/>
          <w:bCs/>
        </w:rPr>
        <w:t>5 distinct</w:t>
      </w:r>
      <w:r>
        <w:t xml:space="preserve"> even numbers: 2 4 6 8 100</w:t>
      </w:r>
    </w:p>
    <w:p w14:paraId="4DAE6296" w14:textId="77777777" w:rsidR="00E35D62" w:rsidRDefault="00E35D62" w:rsidP="00E35D62">
      <w:pPr>
        <w:rPr>
          <w:shd w:val="clear" w:color="auto" w:fill="FFFFFF"/>
        </w:rPr>
      </w:pPr>
    </w:p>
    <w:p w14:paraId="34FA14F9" w14:textId="77777777" w:rsidR="006E6A53" w:rsidRDefault="006E6A53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608F59A" w14:textId="7C0DB588" w:rsidR="00E35D62" w:rsidRDefault="00E35D62" w:rsidP="00E35D62">
      <w:pPr>
        <w:pStyle w:val="Heading3"/>
        <w:rPr>
          <w:color w:val="365F91" w:themeColor="accent1" w:themeShade="BF"/>
          <w:shd w:val="clear" w:color="auto" w:fill="FFFFFF"/>
        </w:rPr>
      </w:pPr>
      <w:r>
        <w:rPr>
          <w:color w:val="365F91" w:themeColor="accent1" w:themeShade="BF"/>
          <w:shd w:val="clear" w:color="auto" w:fill="FFFFFF"/>
        </w:rPr>
        <w:lastRenderedPageBreak/>
        <w:t xml:space="preserve">Exercise </w:t>
      </w:r>
      <w:r w:rsidR="006E6A53">
        <w:rPr>
          <w:color w:val="365F91" w:themeColor="accent1" w:themeShade="BF"/>
          <w:shd w:val="clear" w:color="auto" w:fill="FFFFFF"/>
        </w:rPr>
        <w:t>2</w:t>
      </w:r>
      <w:r>
        <w:rPr>
          <w:color w:val="365F91" w:themeColor="accent1" w:themeShade="BF"/>
          <w:shd w:val="clear" w:color="auto" w:fill="FFFFFF"/>
        </w:rPr>
        <w:t>:</w:t>
      </w:r>
    </w:p>
    <w:p w14:paraId="10C2D802" w14:textId="77777777" w:rsidR="00E35D62" w:rsidRDefault="00E35D62" w:rsidP="00E35D62">
      <w:pPr>
        <w:rPr>
          <w:shd w:val="clear" w:color="auto" w:fill="FFFFFF"/>
        </w:rPr>
      </w:pPr>
      <w:r>
        <w:rPr>
          <w:shd w:val="clear" w:color="auto" w:fill="FFFFFF"/>
        </w:rPr>
        <w:t xml:space="preserve">The aim of this exercise is to draw a sudoku board (not to solve it). To start with we will be using a </w:t>
      </w:r>
      <m:oMath>
        <m:r>
          <w:rPr>
            <w:rFonts w:ascii="Cambria Math" w:hAnsi="Cambria Math"/>
            <w:shd w:val="clear" w:color="auto" w:fill="FFFFFF"/>
          </w:rPr>
          <m:t>4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</m:t>
        </m:r>
        <m:r>
          <w:rPr>
            <w:rFonts w:ascii="Cambria Math" w:hAnsi="Cambria Math"/>
            <w:shd w:val="clear" w:color="auto" w:fill="FFFFFF"/>
          </w:rPr>
          <m:t>4</m:t>
        </m:r>
      </m:oMath>
      <w:r>
        <w:rPr>
          <w:shd w:val="clear" w:color="auto" w:fill="FFFFFF"/>
        </w:rPr>
        <w:t xml:space="preserve"> board (as opposed to the classic </w:t>
      </w:r>
      <m:oMath>
        <m:r>
          <w:rPr>
            <w:rFonts w:ascii="Cambria Math" w:hAnsi="Cambria Math"/>
            <w:shd w:val="clear" w:color="auto" w:fill="FFFFFF"/>
          </w:rPr>
          <m:t>9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</m:t>
        </m:r>
        <m:r>
          <w:rPr>
            <w:rFonts w:ascii="Cambria Math" w:hAnsi="Cambria Math"/>
            <w:shd w:val="clear" w:color="auto" w:fill="FFFFFF"/>
          </w:rPr>
          <m:t>9</m:t>
        </m:r>
      </m:oMath>
      <w:r>
        <w:rPr>
          <w:shd w:val="clear" w:color="auto" w:fill="FFFFFF"/>
        </w:rPr>
        <w:t>).</w:t>
      </w:r>
    </w:p>
    <w:p w14:paraId="1DE58E02" w14:textId="77777777" w:rsidR="00E35D62" w:rsidRDefault="00E35D62" w:rsidP="00E35D62">
      <w:pPr>
        <w:pStyle w:val="ListParagraph"/>
        <w:numPr>
          <w:ilvl w:val="0"/>
          <w:numId w:val="44"/>
        </w:numPr>
        <w:rPr>
          <w:shd w:val="clear" w:color="auto" w:fill="FFFFFF"/>
        </w:rPr>
      </w:pPr>
      <w:r>
        <w:rPr>
          <w:shd w:val="clear" w:color="auto" w:fill="FFFFFF"/>
        </w:rPr>
        <w:t>Write a script that asks a user to enter 4 digits (comprised between 0 and 4) separated by a white space, the store each digit in a list and print the list.</w:t>
      </w:r>
    </w:p>
    <w:p w14:paraId="0A85AEEF" w14:textId="77777777" w:rsidR="00E35D62" w:rsidRPr="00337202" w:rsidRDefault="00E35D62" w:rsidP="00E35D62">
      <w:pPr>
        <w:pStyle w:val="CodeFormat"/>
      </w:pPr>
      <w:r>
        <w:t>&gt;&gt;&gt; enter 4 digits (0..4) separated by a space</w:t>
      </w:r>
      <w:r w:rsidRPr="00337202">
        <w:t xml:space="preserve">: </w:t>
      </w:r>
      <w:r>
        <w:t xml:space="preserve">0 2 1 4 </w:t>
      </w:r>
    </w:p>
    <w:p w14:paraId="4594AFE3" w14:textId="77777777" w:rsidR="00E35D62" w:rsidRDefault="00E35D62" w:rsidP="00E35D62">
      <w:pPr>
        <w:pStyle w:val="CodeFormat"/>
      </w:pPr>
      <w:r>
        <w:t>[0, 2, 1, 4]</w:t>
      </w:r>
    </w:p>
    <w:p w14:paraId="56B15D94" w14:textId="790363F4" w:rsidR="006E6A53" w:rsidRDefault="006E6A53">
      <w:pPr>
        <w:spacing w:line="276" w:lineRule="auto"/>
        <w:jc w:val="left"/>
        <w:rPr>
          <w:shd w:val="clear" w:color="auto" w:fill="FFFFFF"/>
        </w:rPr>
      </w:pPr>
    </w:p>
    <w:p w14:paraId="742C5F9E" w14:textId="0DCEEEF1" w:rsidR="00E35D62" w:rsidRDefault="00E35D62" w:rsidP="00E35D62">
      <w:pPr>
        <w:pStyle w:val="ListParagraph"/>
        <w:numPr>
          <w:ilvl w:val="0"/>
          <w:numId w:val="44"/>
        </w:numPr>
        <w:rPr>
          <w:shd w:val="clear" w:color="auto" w:fill="FFFFFF"/>
        </w:rPr>
      </w:pPr>
      <w:r>
        <w:rPr>
          <w:shd w:val="clear" w:color="auto" w:fill="FFFFFF"/>
        </w:rPr>
        <w:t>Write a script that ask a user to enter 4 times a sequence of 4 digits, and store it in a 2D list, that is a list containing 4 lists of 4 digits each. The script should print the 2D list. The output should look like:</w:t>
      </w:r>
    </w:p>
    <w:p w14:paraId="655D2D87" w14:textId="77777777" w:rsidR="00E35D62" w:rsidRDefault="00E35D62" w:rsidP="00E35D62">
      <w:pPr>
        <w:pStyle w:val="CodeFormat"/>
      </w:pPr>
      <w:r>
        <w:t>[</w:t>
      </w:r>
      <w:r w:rsidRPr="00334D2D">
        <w:t>[</w:t>
      </w:r>
      <w:r>
        <w:t>0,2,1,4],[3,4,2,1],[1,2,3,4],[0,0,2,3]]</w:t>
      </w:r>
    </w:p>
    <w:p w14:paraId="42A87B12" w14:textId="23FAB40B" w:rsidR="00E35D62" w:rsidRDefault="00E35D62" w:rsidP="00E35D62">
      <w:pPr>
        <w:spacing w:line="276" w:lineRule="auto"/>
        <w:jc w:val="left"/>
        <w:rPr>
          <w:shd w:val="clear" w:color="auto" w:fill="FFFFFF"/>
        </w:rPr>
      </w:pPr>
    </w:p>
    <w:p w14:paraId="54863203" w14:textId="77777777" w:rsidR="00E35D62" w:rsidRDefault="00E35D62" w:rsidP="00E35D62">
      <w:pPr>
        <w:pStyle w:val="ListParagraph"/>
        <w:numPr>
          <w:ilvl w:val="0"/>
          <w:numId w:val="44"/>
        </w:numPr>
        <w:rPr>
          <w:shd w:val="clear" w:color="auto" w:fill="FFFFFF"/>
        </w:rPr>
      </w:pPr>
      <w:r>
        <w:rPr>
          <w:shd w:val="clear" w:color="auto" w:fill="FFFFFF"/>
        </w:rPr>
        <w:t>Modify your script so the output looks likes:</w:t>
      </w:r>
    </w:p>
    <w:p w14:paraId="3B397A14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270D14B4" w14:textId="77777777" w:rsidR="00E35D62" w:rsidRDefault="00E35D62" w:rsidP="00E35D62">
      <w:pPr>
        <w:pStyle w:val="CodeFormat"/>
        <w:ind w:left="2835" w:right="4773"/>
      </w:pPr>
      <w:r>
        <w:t>|0|2|1|4|</w:t>
      </w:r>
    </w:p>
    <w:p w14:paraId="3BE00326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1BE5A6C4" w14:textId="77777777" w:rsidR="00E35D62" w:rsidRDefault="00E35D62" w:rsidP="00E35D62">
      <w:pPr>
        <w:pStyle w:val="CodeFormat"/>
        <w:ind w:left="2835" w:right="4773"/>
      </w:pPr>
      <w:r>
        <w:t>|3|4|2|1|</w:t>
      </w:r>
    </w:p>
    <w:p w14:paraId="543B7E80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0970D16A" w14:textId="77777777" w:rsidR="00E35D62" w:rsidRDefault="00E35D62" w:rsidP="00E35D62">
      <w:pPr>
        <w:pStyle w:val="CodeFormat"/>
        <w:ind w:left="2835" w:right="4773"/>
      </w:pPr>
      <w:r>
        <w:t>|1|2|3|4|</w:t>
      </w:r>
    </w:p>
    <w:p w14:paraId="481E8BFA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56ECBFB3" w14:textId="77777777" w:rsidR="00E35D62" w:rsidRDefault="00E35D62" w:rsidP="00E35D62">
      <w:pPr>
        <w:pStyle w:val="CodeFormat"/>
        <w:ind w:left="2835" w:right="4773"/>
      </w:pPr>
      <w:r>
        <w:t>|0|0|2|3|</w:t>
      </w:r>
    </w:p>
    <w:p w14:paraId="5383139D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741591BF" w14:textId="77777777" w:rsidR="00E35D62" w:rsidRDefault="00E35D62" w:rsidP="00E35D62">
      <w:pPr>
        <w:pStyle w:val="ListParagraph"/>
        <w:numPr>
          <w:ilvl w:val="0"/>
          <w:numId w:val="0"/>
        </w:numPr>
        <w:ind w:left="720"/>
        <w:rPr>
          <w:shd w:val="clear" w:color="auto" w:fill="FFFFFF"/>
        </w:rPr>
      </w:pPr>
    </w:p>
    <w:p w14:paraId="669442DA" w14:textId="63D9CD48" w:rsidR="00E35D62" w:rsidRPr="00221E9F" w:rsidRDefault="00E35D62" w:rsidP="00E35D62">
      <w:pPr>
        <w:pStyle w:val="ListParagraph"/>
        <w:numPr>
          <w:ilvl w:val="0"/>
          <w:numId w:val="44"/>
        </w:numPr>
        <w:rPr>
          <w:shd w:val="clear" w:color="auto" w:fill="FFFFFF"/>
        </w:rPr>
      </w:pPr>
      <w:r>
        <w:rPr>
          <w:shd w:val="clear" w:color="auto" w:fill="FFFFFF"/>
        </w:rPr>
        <w:t>Modify your script so the 0 are replaced by a blank space.</w:t>
      </w:r>
    </w:p>
    <w:p w14:paraId="60D596B6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7D03A512" w14:textId="77777777" w:rsidR="00E35D62" w:rsidRDefault="00E35D62" w:rsidP="00E35D62">
      <w:pPr>
        <w:pStyle w:val="CodeFormat"/>
        <w:ind w:left="2835" w:right="4773"/>
      </w:pPr>
      <w:r>
        <w:t>| |2|1|4|</w:t>
      </w:r>
    </w:p>
    <w:p w14:paraId="0FE0A565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3835BEED" w14:textId="77777777" w:rsidR="00E35D62" w:rsidRDefault="00E35D62" w:rsidP="00E35D62">
      <w:pPr>
        <w:pStyle w:val="CodeFormat"/>
        <w:ind w:left="2835" w:right="4773"/>
      </w:pPr>
      <w:r>
        <w:t>|3|4|2|1|</w:t>
      </w:r>
    </w:p>
    <w:p w14:paraId="00EA5C86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39EC2CAA" w14:textId="77777777" w:rsidR="00E35D62" w:rsidRDefault="00E35D62" w:rsidP="00E35D62">
      <w:pPr>
        <w:pStyle w:val="CodeFormat"/>
        <w:ind w:left="2835" w:right="4773"/>
      </w:pPr>
      <w:r>
        <w:t>|1|2|3|4|</w:t>
      </w:r>
    </w:p>
    <w:p w14:paraId="347A4123" w14:textId="77777777" w:rsidR="00E35D62" w:rsidRDefault="00E35D62" w:rsidP="00E35D62">
      <w:pPr>
        <w:pStyle w:val="CodeFormat"/>
        <w:ind w:left="2835" w:right="4773"/>
      </w:pPr>
      <w:r>
        <w:t>+-+-+-+-+</w:t>
      </w:r>
    </w:p>
    <w:p w14:paraId="5121B6AD" w14:textId="77777777" w:rsidR="00E35D62" w:rsidRDefault="00E35D62" w:rsidP="00E35D62">
      <w:pPr>
        <w:pStyle w:val="CodeFormat"/>
        <w:ind w:left="2835" w:right="4773"/>
      </w:pPr>
      <w:r>
        <w:t>| | |2|3|</w:t>
      </w:r>
    </w:p>
    <w:p w14:paraId="1569F852" w14:textId="77777777" w:rsidR="00E35D62" w:rsidRPr="00221E9F" w:rsidRDefault="00E35D62" w:rsidP="00E35D62">
      <w:pPr>
        <w:pStyle w:val="CodeFormat"/>
        <w:ind w:left="2835" w:right="4773"/>
      </w:pPr>
      <w:r>
        <w:t>+-+-+-+-+</w:t>
      </w:r>
    </w:p>
    <w:p w14:paraId="59F73734" w14:textId="77777777" w:rsidR="006E6A53" w:rsidRDefault="006E6A53" w:rsidP="006E6A53">
      <w:pPr>
        <w:pStyle w:val="Question"/>
      </w:pPr>
    </w:p>
    <w:p w14:paraId="589B621F" w14:textId="77777777" w:rsidR="006E6A53" w:rsidRDefault="006E6A53">
      <w:pPr>
        <w:spacing w:line="276" w:lineRule="auto"/>
        <w:jc w:val="left"/>
        <w:rPr>
          <w:b/>
          <w:color w:val="404040" w:themeColor="text1" w:themeTint="BF"/>
          <w:u w:val="single"/>
        </w:rPr>
      </w:pPr>
      <w:r>
        <w:br w:type="page"/>
      </w:r>
    </w:p>
    <w:p w14:paraId="36A0F84A" w14:textId="4444F385" w:rsidR="006E6A53" w:rsidRPr="00397123" w:rsidRDefault="006E6A53" w:rsidP="006E6A53">
      <w:pPr>
        <w:pStyle w:val="Heading3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Exercise</w:t>
      </w:r>
      <w:r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3</w:t>
      </w:r>
      <w:r>
        <w:rPr>
          <w:color w:val="365F91" w:themeColor="accent1" w:themeShade="BF"/>
        </w:rPr>
        <w:t xml:space="preserve">: </w:t>
      </w:r>
      <w:r w:rsidRPr="006E6A53">
        <w:rPr>
          <w:b w:val="0"/>
          <w:bCs w:val="0"/>
          <w:i/>
          <w:iCs/>
          <w:color w:val="365F91" w:themeColor="accent1" w:themeShade="BF"/>
        </w:rPr>
        <w:t>from “Python Programming Fundamental”- Kent L, 2</w:t>
      </w:r>
      <w:r w:rsidRPr="006E6A53">
        <w:rPr>
          <w:b w:val="0"/>
          <w:bCs w:val="0"/>
          <w:i/>
          <w:iCs/>
          <w:color w:val="365F91" w:themeColor="accent1" w:themeShade="BF"/>
          <w:vertAlign w:val="superscript"/>
        </w:rPr>
        <w:t>nd</w:t>
      </w:r>
      <w:r w:rsidRPr="006E6A53">
        <w:rPr>
          <w:b w:val="0"/>
          <w:bCs w:val="0"/>
          <w:i/>
          <w:iCs/>
          <w:color w:val="365F91" w:themeColor="accent1" w:themeShade="BF"/>
        </w:rPr>
        <w:t xml:space="preserve"> Ed. (2014)</w:t>
      </w:r>
    </w:p>
    <w:p w14:paraId="5861FC95" w14:textId="77777777" w:rsidR="006E6A53" w:rsidRPr="00397123" w:rsidRDefault="006E6A53" w:rsidP="006E6A53">
      <w:r w:rsidRPr="00397123">
        <w:t>There is an elegant algorithm for converting a decimal number to</w:t>
      </w:r>
      <w:r>
        <w:t xml:space="preserve"> </w:t>
      </w:r>
      <w:r w:rsidRPr="00397123">
        <w:t>a binary number. You need to carry out long division by 2 to use this algorithm.</w:t>
      </w:r>
      <w:r>
        <w:t xml:space="preserve"> </w:t>
      </w:r>
      <w:r w:rsidRPr="00397123">
        <w:t>If we want to convert 83</w:t>
      </w:r>
      <w:r w:rsidRPr="00397123">
        <w:rPr>
          <w:vertAlign w:val="subscript"/>
        </w:rPr>
        <w:t>10</w:t>
      </w:r>
      <w:r w:rsidRPr="00397123">
        <w:t xml:space="preserve"> to binary then we can repeatedly perform long</w:t>
      </w:r>
      <w:r>
        <w:t xml:space="preserve"> </w:t>
      </w:r>
      <w:r w:rsidRPr="00397123">
        <w:t>division by 2 on the quotient of each result until the quotient is zero. Then,</w:t>
      </w:r>
      <w:r>
        <w:t xml:space="preserve"> </w:t>
      </w:r>
      <w:r w:rsidRPr="00397123">
        <w:t>the string of the remainders that were accumulated while dividing make up the</w:t>
      </w:r>
      <w:r>
        <w:t xml:space="preserve"> </w:t>
      </w:r>
      <w:r w:rsidRPr="00397123">
        <w:t>binary number. For example,</w:t>
      </w:r>
    </w:p>
    <w:p w14:paraId="4223C7D4" w14:textId="77777777" w:rsidR="006E6A53" w:rsidRPr="00397123" w:rsidRDefault="006E6A53" w:rsidP="006E6A53">
      <w:pPr>
        <w:pStyle w:val="CodeFormat"/>
        <w:ind w:right="5057"/>
      </w:pPr>
      <w:r w:rsidRPr="00397123">
        <w:t>83/2 = 41 remainder 1</w:t>
      </w:r>
    </w:p>
    <w:p w14:paraId="71B5F8D6" w14:textId="77777777" w:rsidR="006E6A53" w:rsidRPr="00397123" w:rsidRDefault="006E6A53" w:rsidP="006E6A53">
      <w:pPr>
        <w:pStyle w:val="CodeFormat"/>
        <w:ind w:right="5057"/>
      </w:pPr>
      <w:r w:rsidRPr="00397123">
        <w:t>41/2 = 20 remainder 1</w:t>
      </w:r>
    </w:p>
    <w:p w14:paraId="6D182E5D" w14:textId="77777777" w:rsidR="006E6A53" w:rsidRPr="00397123" w:rsidRDefault="006E6A53" w:rsidP="006E6A53">
      <w:pPr>
        <w:pStyle w:val="CodeFormat"/>
        <w:ind w:right="5057"/>
      </w:pPr>
      <w:r w:rsidRPr="00397123">
        <w:t>20/2 = 10 remainder 0</w:t>
      </w:r>
    </w:p>
    <w:p w14:paraId="53B7931B" w14:textId="77777777" w:rsidR="006E6A53" w:rsidRPr="00397123" w:rsidRDefault="006E6A53" w:rsidP="006E6A53">
      <w:pPr>
        <w:pStyle w:val="CodeFormat"/>
        <w:ind w:right="5057"/>
      </w:pPr>
      <w:r w:rsidRPr="00397123">
        <w:t>10/2 = 5 remainder 0</w:t>
      </w:r>
    </w:p>
    <w:p w14:paraId="44934D3F" w14:textId="77777777" w:rsidR="006E6A53" w:rsidRPr="00397123" w:rsidRDefault="006E6A53" w:rsidP="006E6A53">
      <w:pPr>
        <w:pStyle w:val="CodeFormat"/>
        <w:ind w:right="5057"/>
      </w:pPr>
      <w:r w:rsidRPr="00397123">
        <w:t>5/2 = 2 remainder 1</w:t>
      </w:r>
    </w:p>
    <w:p w14:paraId="62074CF1" w14:textId="77777777" w:rsidR="006E6A53" w:rsidRPr="00397123" w:rsidRDefault="006E6A53" w:rsidP="006E6A53">
      <w:pPr>
        <w:pStyle w:val="CodeFormat"/>
        <w:ind w:right="5057"/>
      </w:pPr>
      <w:r w:rsidRPr="00397123">
        <w:t>2/2 = 1 remainder 0</w:t>
      </w:r>
    </w:p>
    <w:p w14:paraId="4D1F9856" w14:textId="77777777" w:rsidR="006E6A53" w:rsidRPr="00397123" w:rsidRDefault="006E6A53" w:rsidP="006E6A53">
      <w:pPr>
        <w:pStyle w:val="CodeFormat"/>
        <w:ind w:right="5057"/>
      </w:pPr>
      <w:r w:rsidRPr="00397123">
        <w:t>1/2 = 0 remainder 1</w:t>
      </w:r>
    </w:p>
    <w:p w14:paraId="5023EC77" w14:textId="77777777" w:rsidR="006E6A53" w:rsidRDefault="006E6A53" w:rsidP="006E6A53">
      <w:r w:rsidRPr="00397123">
        <w:t>The remainders from last to first are 1010011</w:t>
      </w:r>
      <w:r w:rsidRPr="00397123">
        <w:rPr>
          <w:vertAlign w:val="subscript"/>
        </w:rPr>
        <w:t>2</w:t>
      </w:r>
      <w:r w:rsidRPr="00397123">
        <w:t xml:space="preserve"> which is 83</w:t>
      </w:r>
      <w:r w:rsidRPr="00397123">
        <w:rPr>
          <w:vertAlign w:val="subscript"/>
        </w:rPr>
        <w:t>10</w:t>
      </w:r>
      <w:r w:rsidRPr="00397123">
        <w:t>. This set of steps</w:t>
      </w:r>
      <w:r>
        <w:t xml:space="preserve"> </w:t>
      </w:r>
      <w:r w:rsidRPr="00397123">
        <w:t>is called an algorithm. An algorithm is like a recipe for doing a computation.</w:t>
      </w:r>
      <w:r>
        <w:t xml:space="preserve"> </w:t>
      </w:r>
      <w:r w:rsidRPr="00397123">
        <w:t>We can use this algorithm any time we want to convert a number from decimal</w:t>
      </w:r>
      <w:r>
        <w:t xml:space="preserve"> </w:t>
      </w:r>
      <w:r w:rsidRPr="00397123">
        <w:t>to binary.</w:t>
      </w:r>
    </w:p>
    <w:p w14:paraId="0D33672D" w14:textId="17415A03" w:rsidR="006E6A53" w:rsidRDefault="006E6A53" w:rsidP="006E6A53">
      <w:r>
        <w:t xml:space="preserve">Implement a </w:t>
      </w:r>
      <w:r>
        <w:t xml:space="preserve">script that prompts the user to enter a positive in and print </w:t>
      </w:r>
      <w:r>
        <w:t>a binary representation of that numbe</w:t>
      </w:r>
      <w:r>
        <w:t>r</w:t>
      </w:r>
      <w:r>
        <w:t>.</w:t>
      </w:r>
    </w:p>
    <w:p w14:paraId="1D6823BA" w14:textId="77777777" w:rsidR="00E35D62" w:rsidRDefault="00E35D62" w:rsidP="00E35D62">
      <w:pPr>
        <w:pStyle w:val="Question"/>
        <w:rPr>
          <w:shd w:val="clear" w:color="auto" w:fill="FFFFFF"/>
        </w:rPr>
      </w:pPr>
    </w:p>
    <w:sectPr w:rsidR="00E35D62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3BA70" w14:textId="77777777" w:rsidR="0067426A" w:rsidRDefault="0067426A" w:rsidP="00B52B8F">
      <w:pPr>
        <w:spacing w:after="0"/>
      </w:pPr>
      <w:r>
        <w:separator/>
      </w:r>
    </w:p>
  </w:endnote>
  <w:endnote w:type="continuationSeparator" w:id="0">
    <w:p w14:paraId="36E2331A" w14:textId="77777777" w:rsidR="0067426A" w:rsidRDefault="0067426A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31AD4" w14:textId="77777777" w:rsidR="0067426A" w:rsidRDefault="0067426A" w:rsidP="00B52B8F">
      <w:pPr>
        <w:spacing w:after="0"/>
      </w:pPr>
      <w:r>
        <w:separator/>
      </w:r>
    </w:p>
  </w:footnote>
  <w:footnote w:type="continuationSeparator" w:id="0">
    <w:p w14:paraId="0A617A6B" w14:textId="77777777" w:rsidR="0067426A" w:rsidRDefault="0067426A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FAB1" w14:textId="056F2C00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49F3EA9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B67E6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3A03" w14:textId="08CFEB7D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08781F10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E1F500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>SOFTWARE 1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47F1"/>
    <w:multiLevelType w:val="hybridMultilevel"/>
    <w:tmpl w:val="E48A3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AB1A17"/>
    <w:multiLevelType w:val="hybridMultilevel"/>
    <w:tmpl w:val="13341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91796"/>
    <w:multiLevelType w:val="hybridMultilevel"/>
    <w:tmpl w:val="697C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570A6"/>
    <w:multiLevelType w:val="hybridMultilevel"/>
    <w:tmpl w:val="FC5ABC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43115"/>
    <w:multiLevelType w:val="hybridMultilevel"/>
    <w:tmpl w:val="13341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1F4BC7"/>
    <w:multiLevelType w:val="hybridMultilevel"/>
    <w:tmpl w:val="B85E8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9"/>
  </w:num>
  <w:num w:numId="6">
    <w:abstractNumId w:val="25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35"/>
  </w:num>
  <w:num w:numId="10">
    <w:abstractNumId w:val="0"/>
  </w:num>
  <w:num w:numId="11">
    <w:abstractNumId w:val="21"/>
  </w:num>
  <w:num w:numId="12">
    <w:abstractNumId w:val="17"/>
  </w:num>
  <w:num w:numId="13">
    <w:abstractNumId w:val="10"/>
  </w:num>
  <w:num w:numId="14">
    <w:abstractNumId w:val="20"/>
  </w:num>
  <w:num w:numId="15">
    <w:abstractNumId w:val="32"/>
  </w:num>
  <w:num w:numId="16">
    <w:abstractNumId w:val="3"/>
  </w:num>
  <w:num w:numId="17">
    <w:abstractNumId w:val="9"/>
  </w:num>
  <w:num w:numId="18">
    <w:abstractNumId w:val="6"/>
  </w:num>
  <w:num w:numId="19">
    <w:abstractNumId w:val="23"/>
  </w:num>
  <w:num w:numId="20">
    <w:abstractNumId w:val="37"/>
  </w:num>
  <w:num w:numId="21">
    <w:abstractNumId w:val="36"/>
  </w:num>
  <w:num w:numId="22">
    <w:abstractNumId w:val="24"/>
  </w:num>
  <w:num w:numId="23">
    <w:abstractNumId w:val="13"/>
  </w:num>
  <w:num w:numId="24">
    <w:abstractNumId w:val="14"/>
  </w:num>
  <w:num w:numId="25">
    <w:abstractNumId w:val="26"/>
  </w:num>
  <w:num w:numId="26">
    <w:abstractNumId w:val="1"/>
  </w:num>
  <w:num w:numId="27">
    <w:abstractNumId w:val="7"/>
  </w:num>
  <w:num w:numId="28">
    <w:abstractNumId w:val="18"/>
  </w:num>
  <w:num w:numId="29">
    <w:abstractNumId w:val="38"/>
  </w:num>
  <w:num w:numId="30">
    <w:abstractNumId w:val="15"/>
  </w:num>
  <w:num w:numId="31">
    <w:abstractNumId w:val="31"/>
  </w:num>
  <w:num w:numId="32">
    <w:abstractNumId w:val="28"/>
  </w:num>
  <w:num w:numId="33">
    <w:abstractNumId w:val="4"/>
  </w:num>
  <w:num w:numId="34">
    <w:abstractNumId w:val="33"/>
  </w:num>
  <w:num w:numId="35">
    <w:abstractNumId w:val="34"/>
  </w:num>
  <w:num w:numId="36">
    <w:abstractNumId w:val="29"/>
  </w:num>
  <w:num w:numId="37">
    <w:abstractNumId w:val="29"/>
    <w:lvlOverride w:ilvl="0">
      <w:startOverride w:val="1"/>
    </w:lvlOverride>
  </w:num>
  <w:num w:numId="38">
    <w:abstractNumId w:val="5"/>
  </w:num>
  <w:num w:numId="39">
    <w:abstractNumId w:val="11"/>
  </w:num>
  <w:num w:numId="40">
    <w:abstractNumId w:val="12"/>
  </w:num>
  <w:num w:numId="41">
    <w:abstractNumId w:val="27"/>
  </w:num>
  <w:num w:numId="42">
    <w:abstractNumId w:val="30"/>
  </w:num>
  <w:num w:numId="43">
    <w:abstractNumId w:val="16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1BA1"/>
    <w:rsid w:val="00027EE6"/>
    <w:rsid w:val="00037421"/>
    <w:rsid w:val="000521A4"/>
    <w:rsid w:val="0008250C"/>
    <w:rsid w:val="000865B6"/>
    <w:rsid w:val="00095E6E"/>
    <w:rsid w:val="000B4EB6"/>
    <w:rsid w:val="000C300E"/>
    <w:rsid w:val="000C71D6"/>
    <w:rsid w:val="000E57C1"/>
    <w:rsid w:val="00130B03"/>
    <w:rsid w:val="00134E6D"/>
    <w:rsid w:val="001532B0"/>
    <w:rsid w:val="00172B2E"/>
    <w:rsid w:val="001860F1"/>
    <w:rsid w:val="001A1E98"/>
    <w:rsid w:val="001C3960"/>
    <w:rsid w:val="001E1691"/>
    <w:rsid w:val="001F0D13"/>
    <w:rsid w:val="001F5128"/>
    <w:rsid w:val="002050A3"/>
    <w:rsid w:val="00214B42"/>
    <w:rsid w:val="00226155"/>
    <w:rsid w:val="00226FB8"/>
    <w:rsid w:val="00244525"/>
    <w:rsid w:val="00250E31"/>
    <w:rsid w:val="00254DDB"/>
    <w:rsid w:val="002603D9"/>
    <w:rsid w:val="00271366"/>
    <w:rsid w:val="002749C8"/>
    <w:rsid w:val="00276399"/>
    <w:rsid w:val="0028004C"/>
    <w:rsid w:val="00286B10"/>
    <w:rsid w:val="00293E2F"/>
    <w:rsid w:val="00294E79"/>
    <w:rsid w:val="002C7A90"/>
    <w:rsid w:val="002D1EE8"/>
    <w:rsid w:val="002D66EC"/>
    <w:rsid w:val="002F6058"/>
    <w:rsid w:val="003039CC"/>
    <w:rsid w:val="00320F5D"/>
    <w:rsid w:val="00352654"/>
    <w:rsid w:val="0036143E"/>
    <w:rsid w:val="00397123"/>
    <w:rsid w:val="003C1396"/>
    <w:rsid w:val="003C606E"/>
    <w:rsid w:val="003C7CF0"/>
    <w:rsid w:val="003D48C9"/>
    <w:rsid w:val="003E7062"/>
    <w:rsid w:val="004156C4"/>
    <w:rsid w:val="004349D6"/>
    <w:rsid w:val="004551EC"/>
    <w:rsid w:val="0045656A"/>
    <w:rsid w:val="00490E3A"/>
    <w:rsid w:val="004960BD"/>
    <w:rsid w:val="004A7CD0"/>
    <w:rsid w:val="004B2A3F"/>
    <w:rsid w:val="004B5791"/>
    <w:rsid w:val="004C25A5"/>
    <w:rsid w:val="004D7323"/>
    <w:rsid w:val="00511E72"/>
    <w:rsid w:val="005305C0"/>
    <w:rsid w:val="00542A33"/>
    <w:rsid w:val="00582ED9"/>
    <w:rsid w:val="005A4D97"/>
    <w:rsid w:val="005C1C84"/>
    <w:rsid w:val="005D59D4"/>
    <w:rsid w:val="005D6E35"/>
    <w:rsid w:val="005D7314"/>
    <w:rsid w:val="00611544"/>
    <w:rsid w:val="0067426A"/>
    <w:rsid w:val="0068172F"/>
    <w:rsid w:val="006A6900"/>
    <w:rsid w:val="006C3B8F"/>
    <w:rsid w:val="006C66BD"/>
    <w:rsid w:val="006E6A53"/>
    <w:rsid w:val="0070187E"/>
    <w:rsid w:val="00707800"/>
    <w:rsid w:val="0072601A"/>
    <w:rsid w:val="0074227C"/>
    <w:rsid w:val="00752930"/>
    <w:rsid w:val="00754009"/>
    <w:rsid w:val="00754C25"/>
    <w:rsid w:val="0075755D"/>
    <w:rsid w:val="00772A10"/>
    <w:rsid w:val="00784F8B"/>
    <w:rsid w:val="007A064A"/>
    <w:rsid w:val="007A5A0D"/>
    <w:rsid w:val="007C3C65"/>
    <w:rsid w:val="007D2481"/>
    <w:rsid w:val="007F3F02"/>
    <w:rsid w:val="00800E74"/>
    <w:rsid w:val="00835F59"/>
    <w:rsid w:val="00850AEF"/>
    <w:rsid w:val="0086327C"/>
    <w:rsid w:val="008655B7"/>
    <w:rsid w:val="00894AAE"/>
    <w:rsid w:val="008C03DF"/>
    <w:rsid w:val="008C3633"/>
    <w:rsid w:val="008C42C5"/>
    <w:rsid w:val="008E51E1"/>
    <w:rsid w:val="008E787B"/>
    <w:rsid w:val="00920319"/>
    <w:rsid w:val="00924A96"/>
    <w:rsid w:val="009312D8"/>
    <w:rsid w:val="00943C45"/>
    <w:rsid w:val="009C0A3C"/>
    <w:rsid w:val="009C6D89"/>
    <w:rsid w:val="009D12AD"/>
    <w:rsid w:val="00A12168"/>
    <w:rsid w:val="00A12808"/>
    <w:rsid w:val="00A16CB5"/>
    <w:rsid w:val="00A34731"/>
    <w:rsid w:val="00A45BD8"/>
    <w:rsid w:val="00A505E2"/>
    <w:rsid w:val="00A81F5A"/>
    <w:rsid w:val="00A951FD"/>
    <w:rsid w:val="00AA0933"/>
    <w:rsid w:val="00AA109A"/>
    <w:rsid w:val="00AB7DAE"/>
    <w:rsid w:val="00AD1660"/>
    <w:rsid w:val="00AF403A"/>
    <w:rsid w:val="00B227BA"/>
    <w:rsid w:val="00B32D0C"/>
    <w:rsid w:val="00B37CD6"/>
    <w:rsid w:val="00B511F1"/>
    <w:rsid w:val="00B520A9"/>
    <w:rsid w:val="00B52B8F"/>
    <w:rsid w:val="00B62ADC"/>
    <w:rsid w:val="00B81E64"/>
    <w:rsid w:val="00BA538A"/>
    <w:rsid w:val="00BA76E2"/>
    <w:rsid w:val="00BD1AE7"/>
    <w:rsid w:val="00BD54A8"/>
    <w:rsid w:val="00C07D53"/>
    <w:rsid w:val="00C125C0"/>
    <w:rsid w:val="00C13DB4"/>
    <w:rsid w:val="00C161D5"/>
    <w:rsid w:val="00C32ED0"/>
    <w:rsid w:val="00C52697"/>
    <w:rsid w:val="00C573B8"/>
    <w:rsid w:val="00C5794F"/>
    <w:rsid w:val="00C654A9"/>
    <w:rsid w:val="00C736B3"/>
    <w:rsid w:val="00C84221"/>
    <w:rsid w:val="00CC6337"/>
    <w:rsid w:val="00CD0E73"/>
    <w:rsid w:val="00CF60A9"/>
    <w:rsid w:val="00CF60B5"/>
    <w:rsid w:val="00D07E1F"/>
    <w:rsid w:val="00D26DFA"/>
    <w:rsid w:val="00D5531A"/>
    <w:rsid w:val="00D56049"/>
    <w:rsid w:val="00D759A6"/>
    <w:rsid w:val="00D7703D"/>
    <w:rsid w:val="00D82403"/>
    <w:rsid w:val="00D91622"/>
    <w:rsid w:val="00D93913"/>
    <w:rsid w:val="00D95A22"/>
    <w:rsid w:val="00D97644"/>
    <w:rsid w:val="00DB310A"/>
    <w:rsid w:val="00DC736D"/>
    <w:rsid w:val="00DE037B"/>
    <w:rsid w:val="00DE4EE0"/>
    <w:rsid w:val="00E04A3C"/>
    <w:rsid w:val="00E10C6F"/>
    <w:rsid w:val="00E178CF"/>
    <w:rsid w:val="00E17EB9"/>
    <w:rsid w:val="00E24703"/>
    <w:rsid w:val="00E31758"/>
    <w:rsid w:val="00E35D62"/>
    <w:rsid w:val="00E408C9"/>
    <w:rsid w:val="00E43D9B"/>
    <w:rsid w:val="00E63186"/>
    <w:rsid w:val="00E67E37"/>
    <w:rsid w:val="00E723E0"/>
    <w:rsid w:val="00E75E53"/>
    <w:rsid w:val="00E75EFB"/>
    <w:rsid w:val="00EF135B"/>
    <w:rsid w:val="00EF13D0"/>
    <w:rsid w:val="00F006B0"/>
    <w:rsid w:val="00F23756"/>
    <w:rsid w:val="00F32175"/>
    <w:rsid w:val="00F34FDC"/>
    <w:rsid w:val="00F541DC"/>
    <w:rsid w:val="00F84820"/>
    <w:rsid w:val="00F84DD8"/>
    <w:rsid w:val="00F94145"/>
    <w:rsid w:val="00FC6B34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36B3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36B3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5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customStyle="1" w:styleId="mwe-math-mathml-inline">
    <w:name w:val="mwe-math-mathml-inline"/>
    <w:basedOn w:val="DefaultParagraphFont"/>
    <w:rsid w:val="004B2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74A22-FE8C-4CF7-BA85-3EC94411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29</TotalTime>
  <Pages>3</Pages>
  <Words>525</Words>
  <Characters>2379</Characters>
  <Application>Microsoft Office Word</Application>
  <DocSecurity>0</DocSecurity>
  <Lines>58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4</cp:revision>
  <cp:lastPrinted>2019-10-08T09:37:00Z</cp:lastPrinted>
  <dcterms:created xsi:type="dcterms:W3CDTF">2020-09-09T14:50:00Z</dcterms:created>
  <dcterms:modified xsi:type="dcterms:W3CDTF">2020-09-09T16:28:00Z</dcterms:modified>
</cp:coreProperties>
</file>