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C546B" w14:textId="478651EE" w:rsidR="00835F59" w:rsidRPr="00490E3A" w:rsidRDefault="00A951FD" w:rsidP="00490E3A">
      <w:pPr>
        <w:pStyle w:val="Title"/>
      </w:pPr>
      <w:r>
        <w:t xml:space="preserve">Seminar </w:t>
      </w:r>
      <w:r w:rsidR="00287963">
        <w:t>1</w:t>
      </w:r>
    </w:p>
    <w:p w14:paraId="45DF72A0" w14:textId="4DEBE4F9" w:rsidR="0028004C" w:rsidRPr="009C0A3C" w:rsidRDefault="00DC022C" w:rsidP="00134E6D">
      <w:pPr>
        <w:pStyle w:val="Heading2"/>
      </w:pPr>
      <w:r>
        <w:t>Loops and Functions</w:t>
      </w:r>
    </w:p>
    <w:p w14:paraId="283D313A" w14:textId="2AF91E84" w:rsidR="00835F59" w:rsidRPr="009C0A3C" w:rsidRDefault="004551EC" w:rsidP="00186681">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186681">
        <w:rPr>
          <w:noProof/>
        </w:rPr>
        <w:t>Week</w:t>
      </w:r>
      <w:r w:rsidR="00DC022C">
        <w:rPr>
          <w:noProof/>
        </w:rPr>
        <w:t xml:space="preserve"> </w:t>
      </w:r>
      <w:r w:rsidR="00186681">
        <w:rPr>
          <w:noProof/>
        </w:rPr>
        <w:t>5 – Seminar 1</w:t>
      </w:r>
    </w:p>
    <w:p w14:paraId="434F0297" w14:textId="4AAE5F3A" w:rsidR="00FD056D" w:rsidRDefault="00795BE5" w:rsidP="00FD056D">
      <w:bookmarkStart w:id="0" w:name="_Hlk21077882"/>
      <w:r>
        <w:t xml:space="preserve">To be able to evaluate the performance of an algorithm, that is a solution to a given problem we need to make some simplification and abstraction of how a machine works. This will be the subject of the module SOF2 next term when we study algorithm complexity. Similarly, we need to </w:t>
      </w:r>
      <w:r w:rsidR="008F3A90">
        <w:t>formulate our algorithms in pseudocode that is an abstraction and simplification of imperative programming languages like C, Python, Java, etc. , combined with a liberal use of mathematical notation.</w:t>
      </w:r>
      <w:r>
        <w:t xml:space="preserve"> </w:t>
      </w:r>
      <w:r w:rsidR="00FD056D">
        <w:t xml:space="preserve">There are many pseudo code style, but in this module as well as SOF2 we will be using </w:t>
      </w:r>
      <w:r w:rsidR="00FD056D" w:rsidRPr="00FD056D">
        <w:t>Mehlhorn</w:t>
      </w:r>
      <w:r w:rsidR="00FD056D">
        <w:t xml:space="preserve"> et al., from the book “Algorithms and Data Structures: The Basic Toolbox” (2008). Below you can find some of the main element of the style that you must applied for all the SOF1 seminars. A good exercise is then to try to translate the algorithm from pseudo code into Python. </w:t>
      </w:r>
    </w:p>
    <w:p w14:paraId="1299C1C0" w14:textId="5CBFC0A9" w:rsidR="00795BE5" w:rsidRDefault="00795BE5" w:rsidP="00186681">
      <w:pPr>
        <w:pStyle w:val="ListParagraph"/>
        <w:numPr>
          <w:ilvl w:val="0"/>
          <w:numId w:val="45"/>
        </w:numPr>
      </w:pPr>
      <w:r w:rsidRPr="00795BE5">
        <w:t xml:space="preserve">A variable declaration </w:t>
      </w:r>
      <w:r w:rsidRPr="00186681">
        <w:rPr>
          <w:rFonts w:ascii="Courier New" w:hAnsi="Courier New" w:cs="Courier New"/>
        </w:rPr>
        <w:t>v = x : T</w:t>
      </w:r>
      <w:r w:rsidRPr="00795BE5">
        <w:t xml:space="preserve"> introduces a variable </w:t>
      </w:r>
      <w:r w:rsidRPr="00186681">
        <w:rPr>
          <w:rFonts w:ascii="Courier New" w:hAnsi="Courier New" w:cs="Courier New"/>
        </w:rPr>
        <w:t>v</w:t>
      </w:r>
      <w:r w:rsidRPr="00795BE5">
        <w:t xml:space="preserve"> of type </w:t>
      </w:r>
      <w:r w:rsidRPr="00186681">
        <w:rPr>
          <w:rFonts w:ascii="Courier New" w:hAnsi="Courier New" w:cs="Courier New"/>
        </w:rPr>
        <w:t>T</w:t>
      </w:r>
      <w:r w:rsidRPr="00795BE5">
        <w:t xml:space="preserve"> and initiali</w:t>
      </w:r>
      <w:r>
        <w:t>s</w:t>
      </w:r>
      <w:r w:rsidRPr="00795BE5">
        <w:t xml:space="preserve">es it with value </w:t>
      </w:r>
      <w:r w:rsidRPr="00186681">
        <w:rPr>
          <w:rFonts w:ascii="Courier New" w:hAnsi="Courier New" w:cs="Courier New"/>
        </w:rPr>
        <w:t>x</w:t>
      </w:r>
      <w:r w:rsidRPr="00795BE5">
        <w:t>.</w:t>
      </w:r>
    </w:p>
    <w:p w14:paraId="61D6EDBE" w14:textId="16A3501A" w:rsidR="00795BE5" w:rsidRDefault="00795BE5" w:rsidP="00186681">
      <w:pPr>
        <w:pStyle w:val="ListParagraph"/>
        <w:numPr>
          <w:ilvl w:val="0"/>
          <w:numId w:val="45"/>
        </w:numPr>
      </w:pPr>
      <w:r w:rsidRPr="00186681">
        <w:rPr>
          <w:rFonts w:ascii="Courier New" w:hAnsi="Courier New" w:cs="Courier New"/>
        </w:rPr>
        <w:t>a : Array [i..j] of T</w:t>
      </w:r>
      <w:r>
        <w:t xml:space="preserve"> introduces an array a consisting of </w:t>
      </w:r>
      <m:oMath>
        <m:r>
          <w:rPr>
            <w:rFonts w:ascii="Cambria Math" w:hAnsi="Cambria Math"/>
          </w:rPr>
          <m:t>j -i+1</m:t>
        </m:r>
      </m:oMath>
      <w:r w:rsidR="0064546E">
        <w:t xml:space="preserve"> </w:t>
      </w:r>
      <w:r>
        <w:t xml:space="preserve">elements of type </w:t>
      </w:r>
      <w:r w:rsidRPr="00186681">
        <w:rPr>
          <w:rFonts w:ascii="Courier New" w:hAnsi="Courier New" w:cs="Courier New"/>
        </w:rPr>
        <w:t>T</w:t>
      </w:r>
      <w:r>
        <w:t xml:space="preserve"> stored in </w:t>
      </w:r>
      <w:r w:rsidRPr="00186681">
        <w:rPr>
          <w:rFonts w:ascii="Courier New" w:hAnsi="Courier New" w:cs="Courier New"/>
        </w:rPr>
        <w:t>a[i], a[i+1],</w:t>
      </w:r>
      <w:r w:rsidR="0064546E" w:rsidRPr="00186681">
        <w:rPr>
          <w:rFonts w:ascii="Courier New" w:hAnsi="Courier New" w:cs="Courier New"/>
        </w:rPr>
        <w:t xml:space="preserve"> …</w:t>
      </w:r>
      <w:r w:rsidRPr="00186681">
        <w:rPr>
          <w:rFonts w:ascii="Courier New" w:hAnsi="Courier New" w:cs="Courier New"/>
        </w:rPr>
        <w:t>, a[j]</w:t>
      </w:r>
      <w:r w:rsidR="0064546E">
        <w:t>. A</w:t>
      </w:r>
      <w:r w:rsidR="0064546E" w:rsidRPr="0064546E">
        <w:t>t this stage o</w:t>
      </w:r>
      <w:r w:rsidR="0064546E">
        <w:t>f the module, a string is considered an array of characters and a list is an dynamic array where we can append value at the end of the list.</w:t>
      </w:r>
    </w:p>
    <w:p w14:paraId="1244AFF8" w14:textId="5AEBF4B9" w:rsidR="0064546E" w:rsidRDefault="0064546E" w:rsidP="00186681">
      <w:pPr>
        <w:pStyle w:val="ListParagraph"/>
        <w:numPr>
          <w:ilvl w:val="0"/>
          <w:numId w:val="45"/>
        </w:numPr>
      </w:pPr>
      <w:r>
        <w:t xml:space="preserve">The simplest statement is an assignment </w:t>
      </w:r>
      <w:r w:rsidRPr="00186681">
        <w:rPr>
          <w:rFonts w:ascii="Courier New" w:hAnsi="Courier New" w:cs="Courier New"/>
        </w:rPr>
        <w:t>x := E</w:t>
      </w:r>
      <w:r>
        <w:t xml:space="preserve"> where </w:t>
      </w:r>
      <w:r w:rsidRPr="00186681">
        <w:rPr>
          <w:rFonts w:ascii="Courier New" w:hAnsi="Courier New" w:cs="Courier New"/>
        </w:rPr>
        <w:t>x</w:t>
      </w:r>
      <w:r>
        <w:t xml:space="preserve"> is a variable and </w:t>
      </w:r>
      <w:r w:rsidRPr="00186681">
        <w:rPr>
          <w:rFonts w:ascii="Courier New" w:hAnsi="Courier New" w:cs="Courier New"/>
        </w:rPr>
        <w:t>E</w:t>
      </w:r>
      <w:r>
        <w:t xml:space="preserve"> is an expression.</w:t>
      </w:r>
    </w:p>
    <w:p w14:paraId="29183985" w14:textId="6A51EF10" w:rsidR="0064546E" w:rsidRDefault="0064546E" w:rsidP="00186681">
      <w:pPr>
        <w:pStyle w:val="ListParagraph"/>
        <w:numPr>
          <w:ilvl w:val="0"/>
          <w:numId w:val="45"/>
        </w:numPr>
      </w:pPr>
      <w:r>
        <w:t>Flow-control structure are given below:</w:t>
      </w:r>
    </w:p>
    <w:p w14:paraId="1CB2C77C" w14:textId="30726780" w:rsidR="00F45785" w:rsidRDefault="00F45785" w:rsidP="00186681">
      <w:pPr>
        <w:pStyle w:val="CodeFormat"/>
        <w:ind w:left="720"/>
      </w:pPr>
      <w:r w:rsidRPr="00F45785">
        <w:rPr>
          <w:b/>
          <w:bCs/>
        </w:rPr>
        <w:t>if</w:t>
      </w:r>
      <w:r>
        <w:t xml:space="preserve"> condition </w:t>
      </w:r>
      <w:r w:rsidRPr="00F45785">
        <w:rPr>
          <w:b/>
          <w:bCs/>
        </w:rPr>
        <w:t>then</w:t>
      </w:r>
    </w:p>
    <w:p w14:paraId="2FF96E3F" w14:textId="0A5E6DFE" w:rsidR="00F45785" w:rsidRDefault="00F45785" w:rsidP="00186681">
      <w:pPr>
        <w:pStyle w:val="CodeFormat"/>
        <w:ind w:left="720"/>
      </w:pPr>
      <w:r>
        <w:t xml:space="preserve">    statements</w:t>
      </w:r>
    </w:p>
    <w:p w14:paraId="63AE510F" w14:textId="495756C1" w:rsidR="004008AA" w:rsidRDefault="004008AA" w:rsidP="00186681">
      <w:pPr>
        <w:pStyle w:val="CodeFormat"/>
        <w:ind w:left="720"/>
      </w:pPr>
      <w:r w:rsidRPr="004008AA">
        <w:rPr>
          <w:b/>
          <w:bCs/>
        </w:rPr>
        <w:t>el</w:t>
      </w:r>
      <w:r w:rsidR="008F3A90">
        <w:rPr>
          <w:b/>
          <w:bCs/>
        </w:rPr>
        <w:t xml:space="preserve">se </w:t>
      </w:r>
      <w:r w:rsidRPr="004008AA">
        <w:rPr>
          <w:b/>
          <w:bCs/>
        </w:rPr>
        <w:t>if</w:t>
      </w:r>
      <w:r>
        <w:t xml:space="preserve"> condition </w:t>
      </w:r>
      <w:r w:rsidRPr="004008AA">
        <w:rPr>
          <w:b/>
          <w:bCs/>
        </w:rPr>
        <w:t>then</w:t>
      </w:r>
    </w:p>
    <w:p w14:paraId="1AACEAE1" w14:textId="6E827817" w:rsidR="004008AA" w:rsidRDefault="004008AA" w:rsidP="00186681">
      <w:pPr>
        <w:pStyle w:val="CodeFormat"/>
        <w:ind w:left="720"/>
      </w:pPr>
      <w:r>
        <w:t xml:space="preserve">    statements</w:t>
      </w:r>
    </w:p>
    <w:p w14:paraId="6F830AB6" w14:textId="5E3F19EB" w:rsidR="00F45785" w:rsidRDefault="00F45785" w:rsidP="00186681">
      <w:pPr>
        <w:pStyle w:val="CodeFormat"/>
        <w:ind w:left="720"/>
      </w:pPr>
      <w:r w:rsidRPr="00F45785">
        <w:rPr>
          <w:b/>
          <w:bCs/>
        </w:rPr>
        <w:t>else</w:t>
      </w:r>
    </w:p>
    <w:p w14:paraId="35D2387E" w14:textId="1154C171" w:rsidR="00F45785" w:rsidRDefault="00F45785" w:rsidP="00186681">
      <w:pPr>
        <w:pStyle w:val="CodeFormat"/>
        <w:ind w:left="720"/>
      </w:pPr>
      <w:r>
        <w:t xml:space="preserve">    statements</w:t>
      </w:r>
    </w:p>
    <w:p w14:paraId="7B8DD70D" w14:textId="3133412D" w:rsidR="00F45785" w:rsidRDefault="00F45785" w:rsidP="00186681">
      <w:pPr>
        <w:pStyle w:val="CodeFormat"/>
        <w:ind w:left="720"/>
      </w:pPr>
      <w:r w:rsidRPr="00F45785">
        <w:rPr>
          <w:b/>
          <w:bCs/>
        </w:rPr>
        <w:t>endif</w:t>
      </w:r>
    </w:p>
    <w:p w14:paraId="16582348" w14:textId="77777777" w:rsidR="00F45785" w:rsidRDefault="00F45785" w:rsidP="00186681">
      <w:pPr>
        <w:pStyle w:val="CodeFormat"/>
        <w:ind w:left="720"/>
      </w:pPr>
    </w:p>
    <w:p w14:paraId="2E65A656" w14:textId="5531C85B" w:rsidR="00F45785" w:rsidRDefault="00F45785" w:rsidP="00186681">
      <w:pPr>
        <w:pStyle w:val="CodeFormat"/>
        <w:ind w:left="720"/>
      </w:pPr>
      <w:r w:rsidRPr="00F45785">
        <w:rPr>
          <w:b/>
          <w:bCs/>
        </w:rPr>
        <w:t>while</w:t>
      </w:r>
      <w:r>
        <w:t xml:space="preserve"> condition </w:t>
      </w:r>
      <w:r w:rsidRPr="00F45785">
        <w:rPr>
          <w:b/>
          <w:bCs/>
        </w:rPr>
        <w:t>do</w:t>
      </w:r>
    </w:p>
    <w:p w14:paraId="71E02E56" w14:textId="66B21701" w:rsidR="00F45785" w:rsidRDefault="00F45785" w:rsidP="00186681">
      <w:pPr>
        <w:pStyle w:val="CodeFormat"/>
        <w:ind w:left="720"/>
      </w:pPr>
      <w:r>
        <w:t xml:space="preserve">    statements</w:t>
      </w:r>
    </w:p>
    <w:p w14:paraId="59296F35" w14:textId="4E4E4305" w:rsidR="00F45785" w:rsidRDefault="00F45785" w:rsidP="00186681">
      <w:pPr>
        <w:pStyle w:val="CodeFormat"/>
        <w:ind w:left="720"/>
      </w:pPr>
      <w:r w:rsidRPr="00F45785">
        <w:rPr>
          <w:b/>
          <w:bCs/>
        </w:rPr>
        <w:t>endwhile</w:t>
      </w:r>
    </w:p>
    <w:p w14:paraId="2B6DE3B2" w14:textId="77777777" w:rsidR="00F45785" w:rsidRDefault="00F45785" w:rsidP="00186681">
      <w:pPr>
        <w:pStyle w:val="CodeFormat"/>
        <w:ind w:left="720"/>
      </w:pPr>
    </w:p>
    <w:p w14:paraId="2FAD8746" w14:textId="322A0159" w:rsidR="00F45785" w:rsidRDefault="00F45785" w:rsidP="00186681">
      <w:pPr>
        <w:pStyle w:val="CodeFormat"/>
        <w:ind w:left="720"/>
      </w:pPr>
      <w:r w:rsidRPr="00F45785">
        <w:rPr>
          <w:b/>
          <w:bCs/>
        </w:rPr>
        <w:t>for</w:t>
      </w:r>
      <w:r>
        <w:t xml:space="preserve"> i:= 1 </w:t>
      </w:r>
      <w:r w:rsidRPr="00F45785">
        <w:rPr>
          <w:b/>
          <w:bCs/>
        </w:rPr>
        <w:t>to</w:t>
      </w:r>
      <w:r>
        <w:t xml:space="preserve"> n </w:t>
      </w:r>
      <w:r w:rsidRPr="00F45785">
        <w:rPr>
          <w:b/>
          <w:bCs/>
        </w:rPr>
        <w:t>do</w:t>
      </w:r>
    </w:p>
    <w:p w14:paraId="108287C8" w14:textId="31C4E514" w:rsidR="00F45785" w:rsidRDefault="00F45785" w:rsidP="00186681">
      <w:pPr>
        <w:pStyle w:val="CodeFormat"/>
        <w:ind w:left="720"/>
      </w:pPr>
      <w:r>
        <w:t xml:space="preserve">    statements</w:t>
      </w:r>
    </w:p>
    <w:p w14:paraId="6994F9B1" w14:textId="425CC566" w:rsidR="00F45785" w:rsidRDefault="002E553D" w:rsidP="00186681">
      <w:pPr>
        <w:pStyle w:val="CodeFormat"/>
        <w:ind w:left="720"/>
      </w:pPr>
      <w:r w:rsidRPr="002E553D">
        <w:rPr>
          <w:b/>
          <w:bCs/>
        </w:rPr>
        <w:t>endfor</w:t>
      </w:r>
    </w:p>
    <w:p w14:paraId="7C0DA2A8" w14:textId="77777777" w:rsidR="002E553D" w:rsidRDefault="002E553D" w:rsidP="00186681">
      <w:pPr>
        <w:pStyle w:val="CodeFormat"/>
        <w:ind w:left="720"/>
      </w:pPr>
    </w:p>
    <w:p w14:paraId="448D899D" w14:textId="30471F56" w:rsidR="00F45785" w:rsidRDefault="00F45785" w:rsidP="00186681">
      <w:pPr>
        <w:pStyle w:val="CodeFormat"/>
        <w:ind w:left="720"/>
      </w:pPr>
      <w:r w:rsidRPr="00F45785">
        <w:rPr>
          <w:b/>
          <w:bCs/>
        </w:rPr>
        <w:t>foreach</w:t>
      </w:r>
      <w:r>
        <w:t xml:space="preserve"> e </w:t>
      </w:r>
      <w:r w:rsidRPr="00F45785">
        <w:rPr>
          <w:b/>
          <w:bCs/>
        </w:rPr>
        <w:t>in</w:t>
      </w:r>
      <w:r>
        <w:t xml:space="preserve"> collection </w:t>
      </w:r>
      <w:r w:rsidRPr="00F45785">
        <w:rPr>
          <w:b/>
          <w:bCs/>
        </w:rPr>
        <w:t>do</w:t>
      </w:r>
    </w:p>
    <w:p w14:paraId="3389F1C5" w14:textId="3226079C" w:rsidR="00F45785" w:rsidRDefault="00F45785" w:rsidP="00186681">
      <w:pPr>
        <w:pStyle w:val="CodeFormat"/>
        <w:ind w:left="720"/>
      </w:pPr>
      <w:r>
        <w:t xml:space="preserve">    statements</w:t>
      </w:r>
    </w:p>
    <w:p w14:paraId="77FEB9D2" w14:textId="4250451B" w:rsidR="002E553D" w:rsidRDefault="002E553D" w:rsidP="00186681">
      <w:pPr>
        <w:pStyle w:val="CodeFormat"/>
        <w:ind w:left="720"/>
      </w:pPr>
      <w:r w:rsidRPr="002E553D">
        <w:rPr>
          <w:b/>
          <w:bCs/>
        </w:rPr>
        <w:t>endforeach</w:t>
      </w:r>
    </w:p>
    <w:p w14:paraId="53C1C225" w14:textId="77777777" w:rsidR="002E553D" w:rsidRDefault="002E553D">
      <w:pPr>
        <w:spacing w:line="276" w:lineRule="auto"/>
        <w:jc w:val="left"/>
      </w:pPr>
      <w:r>
        <w:br w:type="page"/>
      </w:r>
    </w:p>
    <w:p w14:paraId="34E0A17D" w14:textId="7E77C4B1" w:rsidR="00F45785" w:rsidRDefault="0064546E" w:rsidP="00511E4A">
      <w:r>
        <w:lastRenderedPageBreak/>
        <w:t>Functions (returns a value) and Procedures (does not return a value) are written as follow</w:t>
      </w:r>
      <w:r w:rsidR="002E553D">
        <w:t>s:</w:t>
      </w:r>
    </w:p>
    <w:p w14:paraId="7CD8EC30" w14:textId="51931A52" w:rsidR="002E553D" w:rsidRDefault="002E553D" w:rsidP="002E553D">
      <w:pPr>
        <w:pStyle w:val="CodeFormat"/>
        <w:ind w:left="0"/>
      </w:pPr>
      <w:r w:rsidRPr="002E553D">
        <w:rPr>
          <w:b/>
          <w:bCs/>
        </w:rPr>
        <w:t>Function</w:t>
      </w:r>
      <w:r>
        <w:t xml:space="preserve"> name(param1: Type1, Param2:Type2</w:t>
      </w:r>
      <w:r w:rsidR="00B810B7">
        <w:t>, …</w:t>
      </w:r>
      <w:r>
        <w:t>)</w:t>
      </w:r>
      <w:r w:rsidRPr="002E553D">
        <w:rPr>
          <w:b/>
          <w:bCs/>
        </w:rPr>
        <w:t>:</w:t>
      </w:r>
      <w:r>
        <w:t xml:space="preserve"> returnedType</w:t>
      </w:r>
    </w:p>
    <w:p w14:paraId="2B68B44F" w14:textId="3646F11B" w:rsidR="002E553D" w:rsidRDefault="002E553D" w:rsidP="002E553D">
      <w:pPr>
        <w:pStyle w:val="CodeFormat"/>
        <w:ind w:left="0"/>
      </w:pPr>
      <w:r>
        <w:t xml:space="preserve">    statements</w:t>
      </w:r>
    </w:p>
    <w:p w14:paraId="3E1C140F" w14:textId="20F6BE46" w:rsidR="002E553D" w:rsidRDefault="002E553D" w:rsidP="002E553D">
      <w:pPr>
        <w:pStyle w:val="CodeFormat"/>
        <w:ind w:left="0"/>
      </w:pPr>
    </w:p>
    <w:p w14:paraId="34EE49CA" w14:textId="514AA0DE" w:rsidR="002E553D" w:rsidRDefault="002E553D" w:rsidP="002E553D">
      <w:pPr>
        <w:pStyle w:val="CodeFormat"/>
        <w:ind w:left="0"/>
      </w:pPr>
      <w:r w:rsidRPr="002E553D">
        <w:rPr>
          <w:b/>
          <w:bCs/>
        </w:rPr>
        <w:t>Procedure</w:t>
      </w:r>
      <w:r>
        <w:t xml:space="preserve"> name(param1: Type1, Param2:Type2</w:t>
      </w:r>
      <w:r w:rsidR="00B810B7">
        <w:t>, …</w:t>
      </w:r>
      <w:r>
        <w:t>)</w:t>
      </w:r>
    </w:p>
    <w:p w14:paraId="24B41873" w14:textId="404633A9" w:rsidR="002E553D" w:rsidRDefault="002E553D" w:rsidP="002E553D">
      <w:pPr>
        <w:pStyle w:val="CodeFormat"/>
        <w:ind w:left="0"/>
      </w:pPr>
      <w:r>
        <w:t xml:space="preserve">   statements</w:t>
      </w:r>
    </w:p>
    <w:p w14:paraId="6038B55B" w14:textId="77777777" w:rsidR="002E553D" w:rsidRDefault="002E553D" w:rsidP="002E553D">
      <w:pPr>
        <w:pStyle w:val="CodeFormat"/>
        <w:ind w:left="0"/>
      </w:pPr>
    </w:p>
    <w:p w14:paraId="0F267865" w14:textId="77777777" w:rsidR="00CE61CB" w:rsidRDefault="00CE61CB" w:rsidP="00CE61CB"/>
    <w:p w14:paraId="4D3AB434" w14:textId="6A3BB1F2" w:rsidR="00F87D04" w:rsidRDefault="00F87D04" w:rsidP="00F87D04">
      <w:pPr>
        <w:pStyle w:val="Heading3"/>
      </w:pPr>
      <w:r>
        <w:t>Exercise 1:</w:t>
      </w:r>
    </w:p>
    <w:p w14:paraId="54F187A3" w14:textId="168E5619" w:rsidR="00647A93" w:rsidRPr="000D64B0" w:rsidRDefault="00647A93" w:rsidP="00647A93">
      <w:r w:rsidRPr="000D64B0">
        <w:t>You have given a</w:t>
      </w:r>
      <w:r>
        <w:t xml:space="preserve"> </w:t>
      </w:r>
      <w:r w:rsidRPr="000D64B0">
        <w:rPr>
          <w:b/>
          <w:bCs/>
        </w:rPr>
        <w:t>sorted</w:t>
      </w:r>
      <w:r w:rsidRPr="000D64B0">
        <w:t xml:space="preserve"> </w:t>
      </w:r>
      <w:r>
        <w:t>list</w:t>
      </w:r>
      <w:r w:rsidRPr="000D64B0">
        <w:t xml:space="preserve"> of numbers</w:t>
      </w:r>
      <w:r w:rsidR="00272605">
        <w:t xml:space="preserve"> with no duplicates</w:t>
      </w:r>
      <w:r w:rsidRPr="000D64B0">
        <w:t>, and you need to find the pair</w:t>
      </w:r>
      <w:r>
        <w:t>s</w:t>
      </w:r>
      <w:r w:rsidRPr="000D64B0">
        <w:t xml:space="preserve"> of numbers in that </w:t>
      </w:r>
      <w:r w:rsidR="00511E4A">
        <w:t>list</w:t>
      </w:r>
      <w:r w:rsidRPr="000D64B0">
        <w:t xml:space="preserve"> </w:t>
      </w:r>
      <w:r>
        <w:t>whose sum</w:t>
      </w:r>
      <w:r w:rsidRPr="000D64B0">
        <w:t xml:space="preserve"> is equal to the given target value.</w:t>
      </w:r>
    </w:p>
    <w:p w14:paraId="50ED689B" w14:textId="77777777" w:rsidR="00647A93" w:rsidRPr="000D64B0" w:rsidRDefault="00647A93" w:rsidP="00647A93">
      <w:r w:rsidRPr="000D64B0">
        <w:t>Numbers can be either positive, negative, or both.</w:t>
      </w:r>
    </w:p>
    <w:p w14:paraId="19FBD785" w14:textId="3EEABA30" w:rsidR="00647A93" w:rsidRPr="00647A93" w:rsidRDefault="00647A93" w:rsidP="00647A93">
      <w:pPr>
        <w:pStyle w:val="ListParagraph"/>
        <w:numPr>
          <w:ilvl w:val="0"/>
          <w:numId w:val="44"/>
        </w:numPr>
      </w:pPr>
      <w:r w:rsidRPr="00647A93">
        <w:t xml:space="preserve">Test Case </w:t>
      </w:r>
      <w:r w:rsidR="00DE1767">
        <w:t>1</w:t>
      </w:r>
      <w:r w:rsidRPr="00647A93">
        <w:t>:</w:t>
      </w:r>
    </w:p>
    <w:p w14:paraId="0513DECF" w14:textId="77777777" w:rsidR="00647A93" w:rsidRPr="00647A93" w:rsidRDefault="00647A93" w:rsidP="00647A93">
      <w:pPr>
        <w:pStyle w:val="CodeFormat"/>
      </w:pPr>
      <w:r w:rsidRPr="00647A93">
        <w:t>Input: [-1, 1, 2, 4, 8], target = 7 </w:t>
      </w:r>
    </w:p>
    <w:p w14:paraId="66575A1A" w14:textId="77777777" w:rsidR="00647A93" w:rsidRPr="00647A93" w:rsidRDefault="00647A93" w:rsidP="00647A93">
      <w:pPr>
        <w:pStyle w:val="CodeFormat"/>
      </w:pPr>
      <w:r w:rsidRPr="00647A93">
        <w:t>Output: [(-1, 8)] </w:t>
      </w:r>
    </w:p>
    <w:p w14:paraId="6D87D91D" w14:textId="6040F9C0" w:rsidR="00647A93" w:rsidRPr="00647A93" w:rsidRDefault="00647A93" w:rsidP="00647A93">
      <w:pPr>
        <w:pStyle w:val="ListParagraph"/>
        <w:numPr>
          <w:ilvl w:val="0"/>
          <w:numId w:val="44"/>
        </w:numPr>
      </w:pPr>
      <w:r w:rsidRPr="00647A93">
        <w:t xml:space="preserve">Test Case </w:t>
      </w:r>
      <w:r w:rsidR="00DE1767">
        <w:t>2</w:t>
      </w:r>
      <w:r w:rsidRPr="00647A93">
        <w:t>:</w:t>
      </w:r>
    </w:p>
    <w:p w14:paraId="6E9F605F" w14:textId="77777777" w:rsidR="00647A93" w:rsidRPr="00647A93" w:rsidRDefault="00647A93" w:rsidP="00647A93">
      <w:pPr>
        <w:pStyle w:val="CodeFormat"/>
      </w:pPr>
      <w:r w:rsidRPr="00647A93">
        <w:t>Input: [2, 4, 5, 7], target = 9 </w:t>
      </w:r>
    </w:p>
    <w:p w14:paraId="7341209C" w14:textId="77777777" w:rsidR="00647A93" w:rsidRPr="00647A93" w:rsidRDefault="00647A93" w:rsidP="00647A93">
      <w:pPr>
        <w:pStyle w:val="CodeFormat"/>
      </w:pPr>
      <w:r w:rsidRPr="00647A93">
        <w:t>Output: [(2,7), (5, 4)] </w:t>
      </w:r>
    </w:p>
    <w:p w14:paraId="0FA11889" w14:textId="7C77AB33" w:rsidR="00647A93" w:rsidRPr="00647A93" w:rsidRDefault="00647A93" w:rsidP="00647A93">
      <w:pPr>
        <w:pStyle w:val="ListParagraph"/>
        <w:numPr>
          <w:ilvl w:val="0"/>
          <w:numId w:val="44"/>
        </w:numPr>
      </w:pPr>
      <w:r w:rsidRPr="00647A93">
        <w:t xml:space="preserve">Test Case </w:t>
      </w:r>
      <w:r w:rsidR="00DE1767">
        <w:t>3</w:t>
      </w:r>
      <w:r w:rsidRPr="00647A93">
        <w:t>:</w:t>
      </w:r>
    </w:p>
    <w:p w14:paraId="4C0095D1" w14:textId="77777777" w:rsidR="00647A93" w:rsidRPr="00647A93" w:rsidRDefault="00647A93" w:rsidP="00647A93">
      <w:pPr>
        <w:pStyle w:val="CodeFormat"/>
      </w:pPr>
      <w:r w:rsidRPr="00647A93">
        <w:t>Input: [2, 4, 5, 7], target = 8 </w:t>
      </w:r>
    </w:p>
    <w:p w14:paraId="4D80577B" w14:textId="77777777" w:rsidR="00647A93" w:rsidRPr="00647A93" w:rsidRDefault="00647A93" w:rsidP="00647A93">
      <w:pPr>
        <w:pStyle w:val="CodeFormat"/>
      </w:pPr>
      <w:r w:rsidRPr="00647A93">
        <w:t>Output: [] </w:t>
      </w:r>
    </w:p>
    <w:p w14:paraId="34AEE784" w14:textId="77777777" w:rsidR="00511E4A" w:rsidRDefault="00511E4A" w:rsidP="00647A93"/>
    <w:p w14:paraId="4CF14A2E" w14:textId="456DC585" w:rsidR="00647A93" w:rsidRPr="00647A93" w:rsidRDefault="00647A93" w:rsidP="00647A93">
      <w:r>
        <w:t xml:space="preserve">Write an </w:t>
      </w:r>
      <w:r w:rsidR="00511E4A">
        <w:t>algorithm to find all such pairs given a list and a target.</w:t>
      </w:r>
      <w:r w:rsidR="00990429">
        <w:t xml:space="preserve"> Note there are two approaches to the problem, one called brute force where we try all possible combination of pairs and keep the correct one (computationally expensive), one cleverer that is far more efficient.</w:t>
      </w:r>
    </w:p>
    <w:p w14:paraId="2406A237" w14:textId="77777777" w:rsidR="00511E4A" w:rsidRDefault="00511E4A">
      <w:pPr>
        <w:spacing w:line="276" w:lineRule="auto"/>
        <w:jc w:val="left"/>
        <w:rPr>
          <w:rFonts w:asciiTheme="majorHAnsi" w:eastAsiaTheme="majorEastAsia" w:hAnsiTheme="majorHAnsi" w:cstheme="majorBidi"/>
          <w:b/>
          <w:color w:val="365F91" w:themeColor="accent1" w:themeShade="BF"/>
          <w:sz w:val="28"/>
        </w:rPr>
      </w:pPr>
      <w:r>
        <w:br w:type="page"/>
      </w:r>
    </w:p>
    <w:p w14:paraId="53F570B4" w14:textId="3E51FD9A" w:rsidR="00F8132E" w:rsidRDefault="00F8132E" w:rsidP="00F87D04">
      <w:pPr>
        <w:pStyle w:val="Heading3"/>
      </w:pPr>
      <w:r>
        <w:lastRenderedPageBreak/>
        <w:t>Exercise 2:</w:t>
      </w:r>
    </w:p>
    <w:p w14:paraId="6A7AD31C" w14:textId="244C3CA1" w:rsidR="00F8132E" w:rsidRDefault="0089055B" w:rsidP="00F8132E">
      <w:r>
        <w:t>W</w:t>
      </w:r>
      <w:r w:rsidR="00F8132E">
        <w:t xml:space="preserve">rite </w:t>
      </w:r>
      <w:r>
        <w:t xml:space="preserve">in pseudo code </w:t>
      </w:r>
      <w:r w:rsidR="00F8132E">
        <w:t xml:space="preserve">a function </w:t>
      </w:r>
      <w:r w:rsidR="00F8132E" w:rsidRPr="0089055B">
        <w:rPr>
          <w:rFonts w:ascii="Courier New" w:hAnsi="Courier New" w:cs="Courier New"/>
        </w:rPr>
        <w:t>merge(</w:t>
      </w:r>
      <w:r w:rsidRPr="0089055B">
        <w:rPr>
          <w:rFonts w:ascii="Courier New" w:hAnsi="Courier New" w:cs="Courier New"/>
        </w:rPr>
        <w:t>list</w:t>
      </w:r>
      <w:r>
        <w:rPr>
          <w:rFonts w:ascii="Courier New" w:hAnsi="Courier New" w:cs="Courier New"/>
        </w:rPr>
        <w:t>A</w:t>
      </w:r>
      <w:r w:rsidRPr="0089055B">
        <w:rPr>
          <w:rFonts w:ascii="Courier New" w:hAnsi="Courier New" w:cs="Courier New"/>
        </w:rPr>
        <w:t xml:space="preserve">: </w:t>
      </w:r>
      <w:r w:rsidR="002F6086">
        <w:rPr>
          <w:rFonts w:ascii="Courier New" w:hAnsi="Courier New" w:cs="Courier New"/>
        </w:rPr>
        <w:t>L</w:t>
      </w:r>
      <w:r w:rsidRPr="0089055B">
        <w:rPr>
          <w:rFonts w:ascii="Courier New" w:hAnsi="Courier New" w:cs="Courier New"/>
        </w:rPr>
        <w:t>ist, list</w:t>
      </w:r>
      <w:r>
        <w:rPr>
          <w:rFonts w:ascii="Courier New" w:hAnsi="Courier New" w:cs="Courier New"/>
        </w:rPr>
        <w:t>B</w:t>
      </w:r>
      <w:r w:rsidRPr="0089055B">
        <w:rPr>
          <w:rFonts w:ascii="Courier New" w:hAnsi="Courier New" w:cs="Courier New"/>
        </w:rPr>
        <w:t xml:space="preserve">: </w:t>
      </w:r>
      <w:r w:rsidR="002F6086">
        <w:rPr>
          <w:rFonts w:ascii="Courier New" w:hAnsi="Courier New" w:cs="Courier New"/>
        </w:rPr>
        <w:t>L</w:t>
      </w:r>
      <w:r w:rsidRPr="0089055B">
        <w:rPr>
          <w:rFonts w:ascii="Courier New" w:hAnsi="Courier New" w:cs="Courier New"/>
        </w:rPr>
        <w:t>ist)</w:t>
      </w:r>
      <w:r w:rsidR="00110F82">
        <w:t xml:space="preserve"> that </w:t>
      </w:r>
      <w:r>
        <w:t>returns a sorted list containing the elements of both list</w:t>
      </w:r>
      <w:r w:rsidR="00110F82">
        <w:t xml:space="preserve"> where </w:t>
      </w:r>
      <w:r w:rsidR="00110F82" w:rsidRPr="0089055B">
        <w:rPr>
          <w:rFonts w:ascii="Courier New" w:hAnsi="Courier New" w:cs="Courier New"/>
        </w:rPr>
        <w:t>list</w:t>
      </w:r>
      <w:r w:rsidR="00110F82">
        <w:rPr>
          <w:rFonts w:ascii="Courier New" w:hAnsi="Courier New" w:cs="Courier New"/>
        </w:rPr>
        <w:t>A</w:t>
      </w:r>
      <w:r w:rsidR="00110F82">
        <w:t xml:space="preserve"> and </w:t>
      </w:r>
      <w:r w:rsidR="00110F82" w:rsidRPr="0089055B">
        <w:rPr>
          <w:rFonts w:ascii="Courier New" w:hAnsi="Courier New" w:cs="Courier New"/>
        </w:rPr>
        <w:t>list</w:t>
      </w:r>
      <w:r w:rsidR="00110F82">
        <w:rPr>
          <w:rFonts w:ascii="Courier New" w:hAnsi="Courier New" w:cs="Courier New"/>
        </w:rPr>
        <w:t>B</w:t>
      </w:r>
      <w:r w:rsidR="00110F82">
        <w:t xml:space="preserve"> are two </w:t>
      </w:r>
      <w:r w:rsidR="00110F82" w:rsidRPr="00110F82">
        <w:rPr>
          <w:b/>
          <w:bCs/>
        </w:rPr>
        <w:t>sorted</w:t>
      </w:r>
      <w:r w:rsidR="00110F82">
        <w:t xml:space="preserve"> lists of integers</w:t>
      </w:r>
      <w:r>
        <w:t>. If an element exists in both lists, it must appear multiple times in the returned list. For example:</w:t>
      </w:r>
    </w:p>
    <w:p w14:paraId="25D3AC9A" w14:textId="2ECA23FD" w:rsidR="0089055B" w:rsidRDefault="0089055B" w:rsidP="0089055B">
      <w:pPr>
        <w:pStyle w:val="CodeFormat"/>
      </w:pPr>
      <w:r>
        <w:t>&gt;&gt;&gt; merge([1,3,4,7],[2,3,5])</w:t>
      </w:r>
    </w:p>
    <w:p w14:paraId="1BD3664C" w14:textId="48370964" w:rsidR="0089055B" w:rsidRDefault="0089055B" w:rsidP="0089055B">
      <w:pPr>
        <w:pStyle w:val="CodeFormat"/>
      </w:pPr>
      <w:r>
        <w:t>[1,2,3,3,4,5,7]</w:t>
      </w:r>
    </w:p>
    <w:p w14:paraId="027015C7" w14:textId="77777777" w:rsidR="0089055B" w:rsidRPr="00F8132E" w:rsidRDefault="0089055B" w:rsidP="0089055B"/>
    <w:p w14:paraId="5B860C61" w14:textId="564208A1" w:rsidR="00347C0C" w:rsidRPr="00F87D04" w:rsidRDefault="00347C0C" w:rsidP="00F87D04">
      <w:pPr>
        <w:pStyle w:val="Heading3"/>
        <w:rPr>
          <w:b w:val="0"/>
          <w:bCs/>
        </w:rPr>
      </w:pPr>
      <w:r>
        <w:t xml:space="preserve">Exercise </w:t>
      </w:r>
      <w:r w:rsidR="00F8132E">
        <w:t>3</w:t>
      </w:r>
      <w:r>
        <w:t>:</w:t>
      </w:r>
      <w:r w:rsidRPr="00DB6A0E">
        <w:t xml:space="preserve"> </w:t>
      </w:r>
      <w:r w:rsidRPr="00F87D04">
        <w:rPr>
          <w:b w:val="0"/>
          <w:bCs/>
          <w:i/>
          <w:iCs/>
        </w:rPr>
        <w:t>reinventing the wheel!</w:t>
      </w:r>
    </w:p>
    <w:p w14:paraId="779FBF1F" w14:textId="438DD389" w:rsidR="00347C0C" w:rsidRDefault="00347C0C" w:rsidP="00C97535">
      <w:r>
        <w:t xml:space="preserve">For this question we are emulating the method </w:t>
      </w:r>
      <w:r w:rsidRPr="00B55F57">
        <w:rPr>
          <w:rFonts w:ascii="Courier New" w:hAnsi="Courier New" w:cs="Courier New"/>
        </w:rPr>
        <w:t>split()</w:t>
      </w:r>
      <w:r>
        <w:t xml:space="preserve"> from the type </w:t>
      </w:r>
      <w:r w:rsidRPr="00B55F57">
        <w:rPr>
          <w:rFonts w:ascii="Courier New" w:hAnsi="Courier New" w:cs="Courier New"/>
        </w:rPr>
        <w:t>str</w:t>
      </w:r>
      <w:r>
        <w:t xml:space="preserve">. </w:t>
      </w:r>
      <w:r w:rsidR="00C97535">
        <w:t xml:space="preserve">Write </w:t>
      </w:r>
      <w:r w:rsidR="00207AF1">
        <w:t xml:space="preserve">the algorithm for </w:t>
      </w:r>
      <w:r w:rsidR="00C97535">
        <w:t xml:space="preserve">a function </w:t>
      </w:r>
      <w:r>
        <w:rPr>
          <w:rFonts w:ascii="Courier New" w:hAnsi="Courier New" w:cs="Courier New"/>
        </w:rPr>
        <w:t>splitText</w:t>
      </w:r>
      <w:r w:rsidRPr="00FD0AC3">
        <w:rPr>
          <w:rFonts w:ascii="Courier New" w:hAnsi="Courier New" w:cs="Courier New"/>
        </w:rPr>
        <w:t>(</w:t>
      </w:r>
      <w:r>
        <w:rPr>
          <w:rFonts w:ascii="Courier New" w:hAnsi="Courier New" w:cs="Courier New"/>
        </w:rPr>
        <w:t>text</w:t>
      </w:r>
      <w:r w:rsidR="00207AF1">
        <w:rPr>
          <w:rFonts w:ascii="Courier New" w:hAnsi="Courier New" w:cs="Courier New"/>
        </w:rPr>
        <w:t>:</w:t>
      </w:r>
      <w:r w:rsidR="002F6086">
        <w:rPr>
          <w:rFonts w:ascii="Courier New" w:hAnsi="Courier New" w:cs="Courier New"/>
        </w:rPr>
        <w:t>S</w:t>
      </w:r>
      <w:r w:rsidR="00207AF1">
        <w:rPr>
          <w:rFonts w:ascii="Courier New" w:hAnsi="Courier New" w:cs="Courier New"/>
        </w:rPr>
        <w:t>tring, delimiters:</w:t>
      </w:r>
      <w:r w:rsidR="002F6086">
        <w:rPr>
          <w:rFonts w:ascii="Courier New" w:hAnsi="Courier New" w:cs="Courier New"/>
        </w:rPr>
        <w:t>S</w:t>
      </w:r>
      <w:r w:rsidR="00207AF1">
        <w:rPr>
          <w:rFonts w:ascii="Courier New" w:hAnsi="Courier New" w:cs="Courier New"/>
        </w:rPr>
        <w:t>tring</w:t>
      </w:r>
      <w:r w:rsidRPr="00FD0AC3">
        <w:rPr>
          <w:rFonts w:ascii="Courier New" w:hAnsi="Courier New" w:cs="Courier New"/>
        </w:rPr>
        <w:t>)</w:t>
      </w:r>
      <w:r w:rsidRPr="00FD0AC3">
        <w:t xml:space="preserve"> </w:t>
      </w:r>
      <w:r w:rsidR="00207AF1">
        <w:t>which</w:t>
      </w:r>
      <w:r>
        <w:t xml:space="preserve"> return</w:t>
      </w:r>
      <w:r w:rsidR="00C97535">
        <w:t>s</w:t>
      </w:r>
      <w:r>
        <w:t xml:space="preserve"> the list of the words by splitting the string </w:t>
      </w:r>
      <w:r w:rsidRPr="00721150">
        <w:rPr>
          <w:rFonts w:ascii="Courier New" w:hAnsi="Courier New" w:cs="Courier New"/>
        </w:rPr>
        <w:t>text</w:t>
      </w:r>
      <w:r w:rsidR="00C97535">
        <w:t xml:space="preserve"> at each </w:t>
      </w:r>
      <w:r w:rsidR="00207AF1">
        <w:t>delimiters</w:t>
      </w:r>
      <w:r w:rsidR="00C97535">
        <w:t xml:space="preserve">. The </w:t>
      </w:r>
      <w:r w:rsidR="00207AF1">
        <w:t>delimiters</w:t>
      </w:r>
      <w:r w:rsidR="00C97535">
        <w:t xml:space="preserve"> </w:t>
      </w:r>
      <w:r w:rsidR="00207AF1">
        <w:t>themselves are</w:t>
      </w:r>
      <w:r w:rsidR="00C97535">
        <w:t xml:space="preserve"> discarded. An </w:t>
      </w:r>
      <w:r>
        <w:t xml:space="preserve">example </w:t>
      </w:r>
      <w:r w:rsidR="00C97535">
        <w:t xml:space="preserve">is given </w:t>
      </w:r>
      <w:r>
        <w:t>below:</w:t>
      </w:r>
    </w:p>
    <w:p w14:paraId="467412F4" w14:textId="6DCD8571" w:rsidR="00347C0C" w:rsidRDefault="00347C0C" w:rsidP="00347C0C">
      <w:pPr>
        <w:pStyle w:val="CodeFormat"/>
      </w:pPr>
      <w:r>
        <w:t>&gt;&gt;&gt; sampleText = "As Python's creator, I'd like to say a few words about its origins.</w:t>
      </w:r>
      <w:r w:rsidR="00207AF1">
        <w:t>"</w:t>
      </w:r>
    </w:p>
    <w:p w14:paraId="6E07FCDE" w14:textId="00853086" w:rsidR="00347C0C" w:rsidRDefault="00347C0C" w:rsidP="00347C0C">
      <w:pPr>
        <w:pStyle w:val="CodeFormat"/>
      </w:pPr>
      <w:r>
        <w:t>&gt;&gt;&gt;</w:t>
      </w:r>
      <w:r w:rsidRPr="00721150">
        <w:t xml:space="preserve"> </w:t>
      </w:r>
      <w:r>
        <w:t>splitText</w:t>
      </w:r>
      <w:r w:rsidRPr="00FD0AC3">
        <w:t>(</w:t>
      </w:r>
      <w:r>
        <w:t>sampleText</w:t>
      </w:r>
      <w:r w:rsidR="00207AF1">
        <w:t>, ", '."</w:t>
      </w:r>
      <w:r>
        <w:t>)</w:t>
      </w:r>
    </w:p>
    <w:p w14:paraId="437CD5DF" w14:textId="77777777" w:rsidR="00347C0C" w:rsidRPr="00FD0AC3" w:rsidRDefault="00347C0C" w:rsidP="00347C0C">
      <w:pPr>
        <w:pStyle w:val="CodeFormat"/>
      </w:pPr>
      <w:r>
        <w:t>['As', 'Python', 's', 'creator', 'I', 'd', 'like', 'to', 'say', 'a', 'few', 'words', 'about', 'its', 'origins']</w:t>
      </w:r>
    </w:p>
    <w:p w14:paraId="035D2966" w14:textId="189525C9" w:rsidR="00207AF1" w:rsidRDefault="00990429" w:rsidP="00207AF1">
      <w:r>
        <w:t xml:space="preserve">You can assume that a string has a method </w:t>
      </w:r>
      <w:r w:rsidRPr="00990429">
        <w:rPr>
          <w:rFonts w:ascii="Courier New" w:hAnsi="Courier New" w:cs="Courier New"/>
        </w:rPr>
        <w:t>contains(</w:t>
      </w:r>
      <w:r w:rsidR="002F6086">
        <w:rPr>
          <w:rFonts w:ascii="Courier New" w:hAnsi="Courier New" w:cs="Courier New"/>
        </w:rPr>
        <w:t>C</w:t>
      </w:r>
      <w:r w:rsidRPr="00990429">
        <w:rPr>
          <w:rFonts w:ascii="Courier New" w:hAnsi="Courier New" w:cs="Courier New"/>
        </w:rPr>
        <w:t>haracter)</w:t>
      </w:r>
      <w:r>
        <w:t xml:space="preserve"> that returns true if the character is in the string, false otherwise. </w:t>
      </w:r>
      <w:r w:rsidR="00207AF1">
        <w:t xml:space="preserve">This exercise is more challenging than it may look like. </w:t>
      </w:r>
    </w:p>
    <w:p w14:paraId="1C9AB6D3" w14:textId="77777777" w:rsidR="00F8132E" w:rsidRDefault="00F8132E" w:rsidP="00207AF1"/>
    <w:bookmarkEnd w:id="0"/>
    <w:p w14:paraId="27A86CA8" w14:textId="77777777" w:rsidR="00207AF1" w:rsidRDefault="00207AF1" w:rsidP="00347C0C"/>
    <w:sectPr w:rsidR="00207AF1"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06C8A" w14:textId="77777777" w:rsidR="00530C91" w:rsidRDefault="00530C91" w:rsidP="00B52B8F">
      <w:pPr>
        <w:spacing w:after="0"/>
      </w:pPr>
      <w:r>
        <w:separator/>
      </w:r>
    </w:p>
  </w:endnote>
  <w:endnote w:type="continuationSeparator" w:id="0">
    <w:p w14:paraId="46A2895A" w14:textId="77777777" w:rsidR="00530C91" w:rsidRDefault="00530C91"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Gothic"/>
    <w:panose1 w:val="00000000000000000000"/>
    <w:charset w:val="00"/>
    <w:family w:val="swiss"/>
    <w:notTrueType/>
    <w:pitch w:val="default"/>
    <w:sig w:usb0="00000003"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0D5A9" w14:textId="77777777" w:rsidR="00530C91" w:rsidRDefault="00530C91" w:rsidP="00B52B8F">
      <w:pPr>
        <w:spacing w:after="0"/>
      </w:pPr>
      <w:r>
        <w:separator/>
      </w:r>
    </w:p>
  </w:footnote>
  <w:footnote w:type="continuationSeparator" w:id="0">
    <w:p w14:paraId="505A8AD4" w14:textId="77777777" w:rsidR="00530C91" w:rsidRDefault="00530C91"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C24C5"/>
    <w:multiLevelType w:val="hybridMultilevel"/>
    <w:tmpl w:val="4F225E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B0A0C"/>
    <w:multiLevelType w:val="multilevel"/>
    <w:tmpl w:val="29120A84"/>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9"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0A339C"/>
    <w:multiLevelType w:val="hybridMultilevel"/>
    <w:tmpl w:val="687CC5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95014D"/>
    <w:multiLevelType w:val="multilevel"/>
    <w:tmpl w:val="335A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2"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8F07B7"/>
    <w:multiLevelType w:val="hybridMultilevel"/>
    <w:tmpl w:val="5DE2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F03E89"/>
    <w:multiLevelType w:val="hybridMultilevel"/>
    <w:tmpl w:val="857ED3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8B5C6F"/>
    <w:multiLevelType w:val="multilevel"/>
    <w:tmpl w:val="AFAE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2"/>
  </w:num>
  <w:num w:numId="3">
    <w:abstractNumId w:val="2"/>
  </w:num>
  <w:num w:numId="4">
    <w:abstractNumId w:val="2"/>
    <w:lvlOverride w:ilvl="0">
      <w:startOverride w:val="1"/>
    </w:lvlOverride>
  </w:num>
  <w:num w:numId="5">
    <w:abstractNumId w:val="18"/>
  </w:num>
  <w:num w:numId="6">
    <w:abstractNumId w:val="25"/>
  </w:num>
  <w:num w:numId="7">
    <w:abstractNumId w:val="2"/>
  </w:num>
  <w:num w:numId="8">
    <w:abstractNumId w:val="2"/>
    <w:lvlOverride w:ilvl="0">
      <w:startOverride w:val="1"/>
    </w:lvlOverride>
  </w:num>
  <w:num w:numId="9">
    <w:abstractNumId w:val="36"/>
  </w:num>
  <w:num w:numId="10">
    <w:abstractNumId w:val="0"/>
  </w:num>
  <w:num w:numId="11">
    <w:abstractNumId w:val="21"/>
  </w:num>
  <w:num w:numId="12">
    <w:abstractNumId w:val="16"/>
  </w:num>
  <w:num w:numId="13">
    <w:abstractNumId w:val="11"/>
  </w:num>
  <w:num w:numId="14">
    <w:abstractNumId w:val="19"/>
  </w:num>
  <w:num w:numId="15">
    <w:abstractNumId w:val="31"/>
  </w:num>
  <w:num w:numId="16">
    <w:abstractNumId w:val="3"/>
  </w:num>
  <w:num w:numId="17">
    <w:abstractNumId w:val="10"/>
  </w:num>
  <w:num w:numId="18">
    <w:abstractNumId w:val="6"/>
  </w:num>
  <w:num w:numId="19">
    <w:abstractNumId w:val="23"/>
  </w:num>
  <w:num w:numId="20">
    <w:abstractNumId w:val="38"/>
  </w:num>
  <w:num w:numId="21">
    <w:abstractNumId w:val="37"/>
  </w:num>
  <w:num w:numId="22">
    <w:abstractNumId w:val="24"/>
  </w:num>
  <w:num w:numId="23">
    <w:abstractNumId w:val="13"/>
  </w:num>
  <w:num w:numId="24">
    <w:abstractNumId w:val="14"/>
  </w:num>
  <w:num w:numId="25">
    <w:abstractNumId w:val="26"/>
  </w:num>
  <w:num w:numId="26">
    <w:abstractNumId w:val="1"/>
  </w:num>
  <w:num w:numId="27">
    <w:abstractNumId w:val="9"/>
  </w:num>
  <w:num w:numId="28">
    <w:abstractNumId w:val="17"/>
  </w:num>
  <w:num w:numId="29">
    <w:abstractNumId w:val="39"/>
  </w:num>
  <w:num w:numId="30">
    <w:abstractNumId w:val="15"/>
  </w:num>
  <w:num w:numId="31">
    <w:abstractNumId w:val="30"/>
  </w:num>
  <w:num w:numId="32">
    <w:abstractNumId w:val="27"/>
  </w:num>
  <w:num w:numId="33">
    <w:abstractNumId w:val="4"/>
  </w:num>
  <w:num w:numId="34">
    <w:abstractNumId w:val="32"/>
  </w:num>
  <w:num w:numId="35">
    <w:abstractNumId w:val="35"/>
  </w:num>
  <w:num w:numId="36">
    <w:abstractNumId w:val="29"/>
  </w:num>
  <w:num w:numId="37">
    <w:abstractNumId w:val="29"/>
    <w:lvlOverride w:ilvl="0">
      <w:startOverride w:val="1"/>
    </w:lvlOverride>
  </w:num>
  <w:num w:numId="38">
    <w:abstractNumId w:val="5"/>
  </w:num>
  <w:num w:numId="39">
    <w:abstractNumId w:val="12"/>
  </w:num>
  <w:num w:numId="40">
    <w:abstractNumId w:val="7"/>
  </w:num>
  <w:num w:numId="41">
    <w:abstractNumId w:val="8"/>
  </w:num>
  <w:num w:numId="42">
    <w:abstractNumId w:val="34"/>
  </w:num>
  <w:num w:numId="43">
    <w:abstractNumId w:val="20"/>
  </w:num>
  <w:num w:numId="44">
    <w:abstractNumId w:val="33"/>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6E3"/>
    <w:rsid w:val="00003F32"/>
    <w:rsid w:val="00004A35"/>
    <w:rsid w:val="00011BA1"/>
    <w:rsid w:val="00027EE6"/>
    <w:rsid w:val="000521A4"/>
    <w:rsid w:val="0008250C"/>
    <w:rsid w:val="000865B6"/>
    <w:rsid w:val="00095E6E"/>
    <w:rsid w:val="000B4EB6"/>
    <w:rsid w:val="000C300E"/>
    <w:rsid w:val="000C71D6"/>
    <w:rsid w:val="000E57C1"/>
    <w:rsid w:val="00110F82"/>
    <w:rsid w:val="00124AC1"/>
    <w:rsid w:val="00130B03"/>
    <w:rsid w:val="00134E6D"/>
    <w:rsid w:val="001532B0"/>
    <w:rsid w:val="001860F1"/>
    <w:rsid w:val="00186681"/>
    <w:rsid w:val="001A1E98"/>
    <w:rsid w:val="001C3960"/>
    <w:rsid w:val="001E1691"/>
    <w:rsid w:val="001F0D13"/>
    <w:rsid w:val="002050A3"/>
    <w:rsid w:val="00207AF1"/>
    <w:rsid w:val="00226FB8"/>
    <w:rsid w:val="00244525"/>
    <w:rsid w:val="00250E31"/>
    <w:rsid w:val="00254DDB"/>
    <w:rsid w:val="002603D9"/>
    <w:rsid w:val="00271366"/>
    <w:rsid w:val="00272605"/>
    <w:rsid w:val="002749C8"/>
    <w:rsid w:val="0028004C"/>
    <w:rsid w:val="00286B10"/>
    <w:rsid w:val="00287963"/>
    <w:rsid w:val="00293E2F"/>
    <w:rsid w:val="00294E79"/>
    <w:rsid w:val="002C2E3D"/>
    <w:rsid w:val="002C7A90"/>
    <w:rsid w:val="002E553D"/>
    <w:rsid w:val="002F05F5"/>
    <w:rsid w:val="002F6058"/>
    <w:rsid w:val="002F6086"/>
    <w:rsid w:val="003039CC"/>
    <w:rsid w:val="00320F5D"/>
    <w:rsid w:val="00347C0C"/>
    <w:rsid w:val="00352654"/>
    <w:rsid w:val="0036143E"/>
    <w:rsid w:val="003C1396"/>
    <w:rsid w:val="003C7CF0"/>
    <w:rsid w:val="003E7062"/>
    <w:rsid w:val="004008AA"/>
    <w:rsid w:val="00403D63"/>
    <w:rsid w:val="004156C4"/>
    <w:rsid w:val="004349D6"/>
    <w:rsid w:val="004551EC"/>
    <w:rsid w:val="0045656A"/>
    <w:rsid w:val="00490E3A"/>
    <w:rsid w:val="004960BD"/>
    <w:rsid w:val="004A7F24"/>
    <w:rsid w:val="004C25A5"/>
    <w:rsid w:val="004D7323"/>
    <w:rsid w:val="00511E4A"/>
    <w:rsid w:val="00511E72"/>
    <w:rsid w:val="005305C0"/>
    <w:rsid w:val="00530C91"/>
    <w:rsid w:val="00582ED9"/>
    <w:rsid w:val="005A4D97"/>
    <w:rsid w:val="005C1C84"/>
    <w:rsid w:val="005D59D4"/>
    <w:rsid w:val="005D6E35"/>
    <w:rsid w:val="005D7314"/>
    <w:rsid w:val="00630E2D"/>
    <w:rsid w:val="0064546E"/>
    <w:rsid w:val="00647A93"/>
    <w:rsid w:val="0068172F"/>
    <w:rsid w:val="006C3B8F"/>
    <w:rsid w:val="006C66BD"/>
    <w:rsid w:val="0070187E"/>
    <w:rsid w:val="00707800"/>
    <w:rsid w:val="00715E5D"/>
    <w:rsid w:val="00752930"/>
    <w:rsid w:val="00754009"/>
    <w:rsid w:val="00754C25"/>
    <w:rsid w:val="0075755D"/>
    <w:rsid w:val="00772A10"/>
    <w:rsid w:val="00784F8B"/>
    <w:rsid w:val="00795BE5"/>
    <w:rsid w:val="007A064A"/>
    <w:rsid w:val="007A5A0D"/>
    <w:rsid w:val="007C3C65"/>
    <w:rsid w:val="007D2481"/>
    <w:rsid w:val="007F3F02"/>
    <w:rsid w:val="00800E74"/>
    <w:rsid w:val="00835F59"/>
    <w:rsid w:val="00850AEF"/>
    <w:rsid w:val="0086327C"/>
    <w:rsid w:val="008655B7"/>
    <w:rsid w:val="00885D94"/>
    <w:rsid w:val="0089055B"/>
    <w:rsid w:val="00894AAE"/>
    <w:rsid w:val="008C03DF"/>
    <w:rsid w:val="008C3633"/>
    <w:rsid w:val="008C42C5"/>
    <w:rsid w:val="008D4A06"/>
    <w:rsid w:val="008E51E1"/>
    <w:rsid w:val="008E787B"/>
    <w:rsid w:val="008F3A90"/>
    <w:rsid w:val="009139A0"/>
    <w:rsid w:val="00920319"/>
    <w:rsid w:val="00924A96"/>
    <w:rsid w:val="00943C45"/>
    <w:rsid w:val="00990429"/>
    <w:rsid w:val="009C0A3C"/>
    <w:rsid w:val="009C6D89"/>
    <w:rsid w:val="009D4A34"/>
    <w:rsid w:val="00A12808"/>
    <w:rsid w:val="00A13288"/>
    <w:rsid w:val="00A16CB5"/>
    <w:rsid w:val="00A34731"/>
    <w:rsid w:val="00A45BD8"/>
    <w:rsid w:val="00A505E2"/>
    <w:rsid w:val="00A81F5A"/>
    <w:rsid w:val="00A85FE5"/>
    <w:rsid w:val="00A951FD"/>
    <w:rsid w:val="00AA0933"/>
    <w:rsid w:val="00AA109A"/>
    <w:rsid w:val="00AB7DAE"/>
    <w:rsid w:val="00AC0E10"/>
    <w:rsid w:val="00AD1660"/>
    <w:rsid w:val="00AF403A"/>
    <w:rsid w:val="00B05D9A"/>
    <w:rsid w:val="00B227BA"/>
    <w:rsid w:val="00B32D0C"/>
    <w:rsid w:val="00B511F1"/>
    <w:rsid w:val="00B520A9"/>
    <w:rsid w:val="00B52B8F"/>
    <w:rsid w:val="00B55D5B"/>
    <w:rsid w:val="00B60DF4"/>
    <w:rsid w:val="00B62ADC"/>
    <w:rsid w:val="00B810B7"/>
    <w:rsid w:val="00B81E64"/>
    <w:rsid w:val="00B94E04"/>
    <w:rsid w:val="00BA76E2"/>
    <w:rsid w:val="00BD54A8"/>
    <w:rsid w:val="00BF1910"/>
    <w:rsid w:val="00C07D53"/>
    <w:rsid w:val="00C125C0"/>
    <w:rsid w:val="00C13DB4"/>
    <w:rsid w:val="00C161D5"/>
    <w:rsid w:val="00C20694"/>
    <w:rsid w:val="00C32ED0"/>
    <w:rsid w:val="00C52697"/>
    <w:rsid w:val="00C573B8"/>
    <w:rsid w:val="00C5794F"/>
    <w:rsid w:val="00C654A9"/>
    <w:rsid w:val="00C84221"/>
    <w:rsid w:val="00C97535"/>
    <w:rsid w:val="00CC6337"/>
    <w:rsid w:val="00CD0E73"/>
    <w:rsid w:val="00CE61CB"/>
    <w:rsid w:val="00CF60A9"/>
    <w:rsid w:val="00CF60B5"/>
    <w:rsid w:val="00D07E1F"/>
    <w:rsid w:val="00D26DFA"/>
    <w:rsid w:val="00D302D0"/>
    <w:rsid w:val="00D5531A"/>
    <w:rsid w:val="00D56049"/>
    <w:rsid w:val="00D759A6"/>
    <w:rsid w:val="00D7703D"/>
    <w:rsid w:val="00D82403"/>
    <w:rsid w:val="00D91622"/>
    <w:rsid w:val="00D93913"/>
    <w:rsid w:val="00D95A22"/>
    <w:rsid w:val="00D97644"/>
    <w:rsid w:val="00DB310A"/>
    <w:rsid w:val="00DB6A0E"/>
    <w:rsid w:val="00DC022C"/>
    <w:rsid w:val="00DC736D"/>
    <w:rsid w:val="00DE037B"/>
    <w:rsid w:val="00DE1767"/>
    <w:rsid w:val="00DE4EE0"/>
    <w:rsid w:val="00E04A3C"/>
    <w:rsid w:val="00E10C6F"/>
    <w:rsid w:val="00E178CF"/>
    <w:rsid w:val="00E17EB9"/>
    <w:rsid w:val="00E24703"/>
    <w:rsid w:val="00E31758"/>
    <w:rsid w:val="00E408C9"/>
    <w:rsid w:val="00E43D9B"/>
    <w:rsid w:val="00E67E37"/>
    <w:rsid w:val="00E723E0"/>
    <w:rsid w:val="00E75E53"/>
    <w:rsid w:val="00E75EFB"/>
    <w:rsid w:val="00EF135B"/>
    <w:rsid w:val="00EF13D0"/>
    <w:rsid w:val="00F006B0"/>
    <w:rsid w:val="00F23756"/>
    <w:rsid w:val="00F34FDC"/>
    <w:rsid w:val="00F45785"/>
    <w:rsid w:val="00F541DC"/>
    <w:rsid w:val="00F8132E"/>
    <w:rsid w:val="00F84820"/>
    <w:rsid w:val="00F84DD8"/>
    <w:rsid w:val="00F87D04"/>
    <w:rsid w:val="00F94145"/>
    <w:rsid w:val="00FB0301"/>
    <w:rsid w:val="00FC6B34"/>
    <w:rsid w:val="00FD056D"/>
    <w:rsid w:val="00FE3372"/>
    <w:rsid w:val="00FF6029"/>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B55D5B"/>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F87D04"/>
    <w:pPr>
      <w:keepNext/>
      <w:keepLines/>
      <w:spacing w:before="40" w:after="0"/>
      <w:outlineLvl w:val="2"/>
    </w:pPr>
    <w:rPr>
      <w:rFonts w:asciiTheme="majorHAnsi" w:eastAsiaTheme="majorEastAsia" w:hAnsiTheme="majorHAnsi" w:cstheme="majorBidi"/>
      <w:b/>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186681"/>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186681"/>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186681"/>
    <w:pPr>
      <w:numPr>
        <w:numId w:val="7"/>
      </w:numPr>
      <w:spacing w:after="120"/>
      <w:ind w:left="714" w:hanging="357"/>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B55D5B"/>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08250C"/>
    <w:pPr>
      <w:pBdr>
        <w:top w:val="single" w:sz="6" w:space="4" w:color="595959" w:themeColor="text1" w:themeTint="A6" w:shadow="1"/>
        <w:left w:val="single" w:sz="6" w:space="4" w:color="595959" w:themeColor="text1" w:themeTint="A6" w:shadow="1"/>
        <w:bottom w:val="single" w:sz="6" w:space="4" w:color="595959" w:themeColor="text1" w:themeTint="A6" w:shadow="1"/>
        <w:right w:val="single" w:sz="6" w:space="4" w:color="595959" w:themeColor="text1" w:themeTint="A6" w:shadow="1"/>
      </w:pBdr>
      <w:spacing w:after="0" w:line="240" w:lineRule="auto"/>
      <w:ind w:left="567"/>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08250C"/>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F87D04"/>
    <w:rPr>
      <w:rFonts w:asciiTheme="majorHAnsi" w:eastAsiaTheme="majorEastAsia" w:hAnsiTheme="majorHAnsi" w:cstheme="majorBidi"/>
      <w:b/>
      <w:color w:val="365F91" w:themeColor="accent1" w:themeShade="BF"/>
      <w:sz w:val="28"/>
      <w:szCs w:val="24"/>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E4716-5F5F-4CC2-BE21-2B35CDA6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Template>
  <TotalTime>121</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Lilian Blot</dc:creator>
  <cp:lastModifiedBy>Lilian Blot</cp:lastModifiedBy>
  <cp:revision>16</cp:revision>
  <cp:lastPrinted>2019-08-01T17:14:00Z</cp:lastPrinted>
  <dcterms:created xsi:type="dcterms:W3CDTF">2020-09-23T14:14:00Z</dcterms:created>
  <dcterms:modified xsi:type="dcterms:W3CDTF">2020-10-20T10:57:00Z</dcterms:modified>
</cp:coreProperties>
</file>