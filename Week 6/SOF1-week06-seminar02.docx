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2F694314" w:rsidR="00835F59" w:rsidRPr="00490E3A" w:rsidRDefault="00A951FD" w:rsidP="00490E3A">
      <w:pPr>
        <w:pStyle w:val="Title"/>
      </w:pPr>
      <w:r>
        <w:t xml:space="preserve">Seminar </w:t>
      </w:r>
      <w:r w:rsidR="00686B2A">
        <w:t>2</w:t>
      </w:r>
    </w:p>
    <w:p w14:paraId="45DF72A0" w14:textId="32314016" w:rsidR="0028004C" w:rsidRPr="009C0A3C" w:rsidRDefault="00267112" w:rsidP="00134E6D">
      <w:pPr>
        <w:pStyle w:val="Heading2"/>
      </w:pPr>
      <w:r>
        <w:t>Lists and 2D Lists</w:t>
      </w:r>
    </w:p>
    <w:p w14:paraId="283D313A" w14:textId="6ADC63D2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11AB2B" wp14:editId="7219C101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0145" id="Straight Connector 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DC022C">
        <w:rPr>
          <w:noProof/>
        </w:rPr>
        <w:t xml:space="preserve">WEEK </w:t>
      </w:r>
      <w:r w:rsidR="00686B2A">
        <w:rPr>
          <w:noProof/>
        </w:rPr>
        <w:t>6</w:t>
      </w:r>
      <w:r w:rsidR="00FE2C12">
        <w:rPr>
          <w:noProof/>
        </w:rPr>
        <w:t xml:space="preserve"> – Seminar </w:t>
      </w:r>
      <w:r w:rsidR="00686B2A">
        <w:rPr>
          <w:noProof/>
        </w:rPr>
        <w:t>2</w:t>
      </w:r>
    </w:p>
    <w:p w14:paraId="03EA55D5" w14:textId="443D3F50" w:rsidR="00DB6A0E" w:rsidRDefault="00E178CF" w:rsidP="00686B2A">
      <w:pPr>
        <w:pStyle w:val="Heading3"/>
      </w:pPr>
      <w:r w:rsidRPr="00686B2A">
        <w:rPr>
          <w:rStyle w:val="Heading3Char"/>
          <w:b/>
          <w:bCs/>
        </w:rPr>
        <w:t>Exercise</w:t>
      </w:r>
      <w:r w:rsidRPr="00AE10AD">
        <w:t xml:space="preserve"> 1:</w:t>
      </w:r>
    </w:p>
    <w:p w14:paraId="1ACE0097" w14:textId="6BF97286" w:rsidR="00EB42C5" w:rsidRDefault="00F64C83" w:rsidP="00686B2A">
      <w:r>
        <w:t>G</w:t>
      </w:r>
      <w:r w:rsidR="00686B2A">
        <w:t xml:space="preserve">iven </w:t>
      </w:r>
      <w:r w:rsidR="00EB42C5">
        <w:t>list</w:t>
      </w:r>
      <w:r w:rsidR="00004043" w:rsidRPr="00686B2A">
        <w:t xml:space="preserve"> </w:t>
      </w:r>
      <w:r w:rsidR="00EB42C5">
        <w:t xml:space="preserve">A </w:t>
      </w:r>
      <w:r w:rsidR="00004043" w:rsidRPr="00686B2A">
        <w:t xml:space="preserve">of </w:t>
      </w:r>
      <m:oMath>
        <m:r>
          <w:rPr>
            <w:rFonts w:ascii="Cambria Math" w:hAnsi="Cambria Math"/>
          </w:rPr>
          <m:t>n</m:t>
        </m:r>
      </m:oMath>
      <w:r w:rsidR="00EB42C5">
        <w:t xml:space="preserve"> </w:t>
      </w:r>
      <w:r w:rsidR="00004043" w:rsidRPr="00686B2A">
        <w:t>numbers</w:t>
      </w:r>
      <w:r w:rsidR="00004043">
        <w:t>, find</w:t>
      </w:r>
      <w:r w:rsidR="00686B2A" w:rsidRPr="00686B2A">
        <w:t xml:space="preserve"> the largest possible sum of a contiguous sub</w:t>
      </w:r>
      <w:r w:rsidR="00EB42C5">
        <w:t>-list</w:t>
      </w:r>
      <w:r w:rsidR="00686B2A" w:rsidRPr="00686B2A">
        <w:t>.</w:t>
      </w:r>
      <w:r w:rsidR="00004043">
        <w:t xml:space="preserve"> </w:t>
      </w:r>
    </w:p>
    <w:tbl>
      <w:tblPr>
        <w:tblStyle w:val="TableGrid"/>
        <w:tblW w:w="0" w:type="auto"/>
        <w:tblInd w:w="195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6B2A" w:rsidRPr="00686B2A" w14:paraId="669887E6" w14:textId="77777777" w:rsidTr="00686B2A">
        <w:trPr>
          <w:trHeight w:val="567"/>
        </w:trPr>
        <w:tc>
          <w:tcPr>
            <w:tcW w:w="567" w:type="dxa"/>
            <w:vAlign w:val="center"/>
          </w:tcPr>
          <w:p w14:paraId="71E9F04F" w14:textId="66490322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-2</w:t>
            </w:r>
          </w:p>
        </w:tc>
        <w:tc>
          <w:tcPr>
            <w:tcW w:w="567" w:type="dxa"/>
            <w:vAlign w:val="center"/>
          </w:tcPr>
          <w:p w14:paraId="36B4F751" w14:textId="1A0A2478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5780B890" w14:textId="4D2C818C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-3</w:t>
            </w:r>
          </w:p>
        </w:tc>
        <w:tc>
          <w:tcPr>
            <w:tcW w:w="567" w:type="dxa"/>
            <w:shd w:val="clear" w:color="auto" w:fill="F2DBDB" w:themeFill="accent2" w:themeFillTint="33"/>
            <w:vAlign w:val="center"/>
          </w:tcPr>
          <w:p w14:paraId="003559DD" w14:textId="3F72BB5D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67" w:type="dxa"/>
            <w:shd w:val="clear" w:color="auto" w:fill="F2DBDB" w:themeFill="accent2" w:themeFillTint="33"/>
            <w:vAlign w:val="center"/>
          </w:tcPr>
          <w:p w14:paraId="19C515D4" w14:textId="791B954F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567" w:type="dxa"/>
            <w:shd w:val="clear" w:color="auto" w:fill="F2DBDB" w:themeFill="accent2" w:themeFillTint="33"/>
            <w:vAlign w:val="center"/>
          </w:tcPr>
          <w:p w14:paraId="38E335BE" w14:textId="323BF641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67" w:type="dxa"/>
            <w:shd w:val="clear" w:color="auto" w:fill="F2DBDB" w:themeFill="accent2" w:themeFillTint="33"/>
            <w:vAlign w:val="center"/>
          </w:tcPr>
          <w:p w14:paraId="7F91860E" w14:textId="4162ED83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0CD0B6CF" w14:textId="7822108A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-5</w:t>
            </w:r>
          </w:p>
        </w:tc>
        <w:tc>
          <w:tcPr>
            <w:tcW w:w="567" w:type="dxa"/>
            <w:vAlign w:val="center"/>
          </w:tcPr>
          <w:p w14:paraId="3E01D015" w14:textId="4DE1715F" w:rsidR="00686B2A" w:rsidRPr="00686B2A" w:rsidRDefault="00686B2A" w:rsidP="00686B2A">
            <w:pPr>
              <w:jc w:val="center"/>
              <w:rPr>
                <w:b/>
                <w:bCs/>
                <w:sz w:val="32"/>
                <w:szCs w:val="32"/>
              </w:rPr>
            </w:pPr>
            <w:r w:rsidRPr="00686B2A">
              <w:rPr>
                <w:b/>
                <w:bCs/>
                <w:sz w:val="32"/>
                <w:szCs w:val="32"/>
              </w:rPr>
              <w:t>4</w:t>
            </w:r>
          </w:p>
        </w:tc>
      </w:tr>
    </w:tbl>
    <w:p w14:paraId="633E0CC9" w14:textId="02019B53" w:rsidR="00686B2A" w:rsidRDefault="00686B2A" w:rsidP="00686B2A">
      <w:pPr>
        <w:rPr>
          <w:shd w:val="clear" w:color="auto" w:fill="FFFFFF"/>
        </w:rPr>
      </w:pPr>
      <w:r>
        <w:rPr>
          <w:shd w:val="clear" w:color="auto" w:fill="FFFFFF"/>
        </w:rPr>
        <w:t xml:space="preserve">For example, for the </w:t>
      </w:r>
      <w:r w:rsidR="00EB42C5">
        <w:rPr>
          <w:shd w:val="clear" w:color="auto" w:fill="FFFFFF"/>
        </w:rPr>
        <w:t>list</w:t>
      </w:r>
      <w:r>
        <w:rPr>
          <w:shd w:val="clear" w:color="auto" w:fill="FFFFFF"/>
        </w:rPr>
        <w:t xml:space="preserve"> given above, the contiguous sub</w:t>
      </w:r>
      <w:r w:rsidR="00EB42C5">
        <w:rPr>
          <w:shd w:val="clear" w:color="auto" w:fill="FFFFFF"/>
        </w:rPr>
        <w:t>-list</w:t>
      </w:r>
      <w:r>
        <w:rPr>
          <w:shd w:val="clear" w:color="auto" w:fill="FFFFFF"/>
        </w:rPr>
        <w:t xml:space="preserve"> with the largest sum is [4, -1, 2, 1], with sum 6 (in red). </w:t>
      </w:r>
    </w:p>
    <w:p w14:paraId="1F3EB9B8" w14:textId="1870D657" w:rsidR="00686B2A" w:rsidRDefault="00686B2A" w:rsidP="00686B2A">
      <w:pPr>
        <w:pStyle w:val="Heading4"/>
      </w:pPr>
      <w:r>
        <w:rPr>
          <w:shd w:val="clear" w:color="auto" w:fill="FFFFFF"/>
        </w:rPr>
        <w:t>Brute force approach</w:t>
      </w:r>
    </w:p>
    <w:p w14:paraId="1C18406F" w14:textId="5CD77B27" w:rsidR="00686B2A" w:rsidRDefault="00686B2A" w:rsidP="00686B2A">
      <w:r w:rsidRPr="00686B2A">
        <w:t>One obvious solution is to calculate the sum of every possible sub</w:t>
      </w:r>
      <w:r w:rsidR="00EB42C5">
        <w:t>-list</w:t>
      </w:r>
      <w:r w:rsidRPr="00686B2A">
        <w:t xml:space="preserve"> and the maximum of those would be the solution. We can start from index 0 and calculate the sum of every possible </w:t>
      </w:r>
      <w:r w:rsidR="00EB42C5" w:rsidRPr="00686B2A">
        <w:t>sub</w:t>
      </w:r>
      <w:r w:rsidR="00EB42C5">
        <w:t>-list</w:t>
      </w:r>
      <w:r w:rsidR="00EB42C5" w:rsidRPr="00686B2A">
        <w:t xml:space="preserve"> </w:t>
      </w:r>
      <w:r w:rsidRPr="00686B2A">
        <w:t>starting with the element A[0</w:t>
      </w:r>
      <w:r w:rsidR="00004043">
        <w:t>]</w:t>
      </w:r>
      <w:r w:rsidRPr="00686B2A">
        <w:t xml:space="preserve">. Then, we would calculate the sum of every possible </w:t>
      </w:r>
      <w:r w:rsidR="00EB42C5" w:rsidRPr="00686B2A">
        <w:t>sub</w:t>
      </w:r>
      <w:r w:rsidR="00EB42C5">
        <w:t>-list</w:t>
      </w:r>
      <w:r w:rsidR="00EB42C5" w:rsidRPr="00686B2A">
        <w:t xml:space="preserve"> </w:t>
      </w:r>
      <w:r w:rsidRPr="00686B2A">
        <w:t xml:space="preserve">starting with A[1], A[2] and so on up to A[n-1], where </w:t>
      </w:r>
      <m:oMath>
        <m:r>
          <w:rPr>
            <w:rFonts w:ascii="Cambria Math" w:hAnsi="Cambria Math"/>
          </w:rPr>
          <m:t>n</m:t>
        </m:r>
      </m:oMath>
      <w:r w:rsidRPr="00686B2A">
        <w:t xml:space="preserve"> denotes the size of the </w:t>
      </w:r>
      <w:r w:rsidR="00EB42C5">
        <w:t>list</w:t>
      </w:r>
      <w:r w:rsidR="00004043">
        <w:t xml:space="preserve">. </w:t>
      </w:r>
      <w:r w:rsidRPr="00686B2A">
        <w:t xml:space="preserve">Note that every single element is a </w:t>
      </w:r>
      <w:r w:rsidR="00EB42C5" w:rsidRPr="00686B2A">
        <w:t>sub</w:t>
      </w:r>
      <w:r w:rsidR="00EB42C5">
        <w:t>-list</w:t>
      </w:r>
      <w:r w:rsidR="00EB42C5" w:rsidRPr="00686B2A">
        <w:t xml:space="preserve"> </w:t>
      </w:r>
      <w:r w:rsidRPr="00686B2A">
        <w:t>itself.</w:t>
      </w:r>
    </w:p>
    <w:p w14:paraId="1DD97974" w14:textId="1CA2C9F4" w:rsidR="00004043" w:rsidRDefault="00004043" w:rsidP="00004043">
      <w:pPr>
        <w:rPr>
          <w:shd w:val="clear" w:color="auto" w:fill="FFFFFF"/>
        </w:rPr>
      </w:pPr>
      <w:r>
        <w:rPr>
          <w:shd w:val="clear" w:color="auto" w:fill="FFFFFF"/>
        </w:rPr>
        <w:t>Using the pseudo code notation shown in Seminar 1, write the brute force algorithm to solve the problem.</w:t>
      </w:r>
      <w:r w:rsidR="00042541">
        <w:rPr>
          <w:shd w:val="clear" w:color="auto" w:fill="FFFFFF"/>
        </w:rPr>
        <w:t xml:space="preserve"> Given a </w:t>
      </w:r>
      <w:r w:rsidR="00EB42C5">
        <w:rPr>
          <w:shd w:val="clear" w:color="auto" w:fill="FFFFFF"/>
        </w:rPr>
        <w:t>list</w:t>
      </w:r>
      <w:r w:rsidR="00042541">
        <w:rPr>
          <w:shd w:val="clear" w:color="auto" w:fill="FFFFFF"/>
        </w:rPr>
        <w:t xml:space="preserve"> of size 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 w:rsidR="00042541">
        <w:rPr>
          <w:shd w:val="clear" w:color="auto" w:fill="FFFFFF"/>
        </w:rPr>
        <w:t>, how many comparison</w:t>
      </w:r>
      <w:r w:rsidR="00F64C83">
        <w:rPr>
          <w:shd w:val="clear" w:color="auto" w:fill="FFFFFF"/>
        </w:rPr>
        <w:t>s</w:t>
      </w:r>
      <w:r w:rsidR="00042541">
        <w:rPr>
          <w:shd w:val="clear" w:color="auto" w:fill="FFFFFF"/>
        </w:rPr>
        <w:t xml:space="preserve"> are done?</w:t>
      </w:r>
    </w:p>
    <w:p w14:paraId="3A92692B" w14:textId="16D1477E" w:rsidR="00004043" w:rsidRDefault="00F64C83" w:rsidP="00F64C83">
      <w:pPr>
        <w:pStyle w:val="Heading4"/>
      </w:pPr>
      <w:r>
        <w:t>Could you think of a better approach?</w:t>
      </w:r>
    </w:p>
    <w:p w14:paraId="75B067D0" w14:textId="7FE968B1" w:rsidR="00F64C83" w:rsidRDefault="00F64C83" w:rsidP="00F64C83">
      <w:pPr>
        <w:rPr>
          <w:lang w:eastAsia="ko-KR"/>
        </w:rPr>
      </w:pPr>
      <w:r>
        <w:rPr>
          <w:lang w:eastAsia="ko-KR"/>
        </w:rPr>
        <w:t>This is quite difficult, and a better approach will be explain</w:t>
      </w:r>
      <w:r w:rsidR="0085686A">
        <w:rPr>
          <w:lang w:eastAsia="ko-KR"/>
        </w:rPr>
        <w:t>ed</w:t>
      </w:r>
      <w:r>
        <w:rPr>
          <w:lang w:eastAsia="ko-KR"/>
        </w:rPr>
        <w:t xml:space="preserve"> during the seminar session.</w:t>
      </w:r>
      <w:r w:rsidR="0085686A">
        <w:rPr>
          <w:lang w:eastAsia="ko-KR"/>
        </w:rPr>
        <w:t xml:space="preserve"> But it does not hurt to have a thought </w:t>
      </w:r>
      <w:r w:rsidR="00EB42C5">
        <w:rPr>
          <w:lang w:eastAsia="ko-KR"/>
        </w:rPr>
        <w:t xml:space="preserve">about it </w:t>
      </w:r>
      <w:r w:rsidR="0085686A">
        <w:rPr>
          <w:lang w:eastAsia="ko-KR"/>
        </w:rPr>
        <w:t>beforehand.</w:t>
      </w:r>
    </w:p>
    <w:p w14:paraId="6985E3A0" w14:textId="77777777" w:rsidR="0085686A" w:rsidRDefault="0085686A" w:rsidP="0085686A">
      <w:pPr>
        <w:rPr>
          <w:lang w:eastAsia="ko-KR"/>
        </w:rPr>
      </w:pPr>
    </w:p>
    <w:p w14:paraId="05E72629" w14:textId="34422B5A" w:rsidR="00F64C83" w:rsidRDefault="00F64C83" w:rsidP="00F64C83">
      <w:pPr>
        <w:pStyle w:val="Heading3"/>
        <w:rPr>
          <w:lang w:eastAsia="ko-KR"/>
        </w:rPr>
      </w:pPr>
      <w:r>
        <w:rPr>
          <w:lang w:eastAsia="ko-KR"/>
        </w:rPr>
        <w:t>Exercise 2:</w:t>
      </w:r>
    </w:p>
    <w:p w14:paraId="54614029" w14:textId="44F76870" w:rsidR="00F64C83" w:rsidRPr="00F64C83" w:rsidRDefault="00F64C83" w:rsidP="00F64C83">
      <w:r>
        <w:t>Given a</w:t>
      </w:r>
      <w:r>
        <w:t xml:space="preserve"> </w:t>
      </w:r>
      <w:r w:rsidR="00EB42C5">
        <w:t>matrix (</w:t>
      </w:r>
      <w:r>
        <w:t>2D</w:t>
      </w:r>
      <w:r>
        <w:t xml:space="preserve"> </w:t>
      </w:r>
      <w:r w:rsidR="00EB42C5">
        <w:t>list)</w:t>
      </w:r>
      <w:r>
        <w:t xml:space="preserve"> </w:t>
      </w:r>
      <m:oMath>
        <m:r>
          <w:rPr>
            <w:rFonts w:ascii="Cambria Math" w:hAnsi="Cambria Math"/>
          </w:rPr>
          <m:t>A[0..n-1, 0..m-1]</m:t>
        </m:r>
      </m:oMath>
      <w:r w:rsidRPr="00686B2A">
        <w:t xml:space="preserve"> of numbers</w:t>
      </w:r>
      <w:r>
        <w:t>, find</w:t>
      </w:r>
      <w:r w:rsidRPr="00686B2A">
        <w:t xml:space="preserve"> the largest possible sum of a </w:t>
      </w:r>
      <w:r>
        <w:t>rectangle</w:t>
      </w:r>
      <w:r w:rsidRPr="00686B2A">
        <w:t xml:space="preserve"> sub</w:t>
      </w:r>
      <w:r w:rsidR="00EB42C5">
        <w:t>matrix</w:t>
      </w:r>
      <w:r w:rsidRPr="00686B2A">
        <w:t>.</w:t>
      </w:r>
      <w:r>
        <w:t xml:space="preserve"> </w:t>
      </w:r>
      <w:r w:rsidR="00EB42C5">
        <w:t xml:space="preserve">The top-left element in the matrix is </w:t>
      </w:r>
      <m:oMath>
        <m:r>
          <w:rPr>
            <w:rFonts w:ascii="Cambria Math" w:hAnsi="Cambria Math"/>
          </w:rPr>
          <m:t>A[0][0]</m:t>
        </m:r>
      </m:oMath>
      <w:r w:rsidR="00EB42C5">
        <w:t xml:space="preserve">, and the element </w:t>
      </w:r>
      <m:oMath>
        <m:r>
          <w:rPr>
            <w:rFonts w:ascii="Cambria Math" w:hAnsi="Cambria Math"/>
          </w:rPr>
          <m:t>A[r][c]</m:t>
        </m:r>
      </m:oMath>
      <w:r w:rsidR="00EB42C5">
        <w:t xml:space="preserve"> is the element at row </w:t>
      </w:r>
      <m:oMath>
        <m:r>
          <w:rPr>
            <w:rFonts w:ascii="Cambria Math" w:hAnsi="Cambria Math"/>
          </w:rPr>
          <m:t>r</m:t>
        </m:r>
      </m:oMath>
      <w:r w:rsidR="00EB42C5">
        <w:t xml:space="preserve">, column </w:t>
      </w:r>
      <m:oMath>
        <m:r>
          <w:rPr>
            <w:rFonts w:ascii="Cambria Math" w:hAnsi="Cambria Math"/>
          </w:rPr>
          <m:t>c</m:t>
        </m:r>
      </m:oMath>
      <w:r w:rsidR="00EB42C5">
        <w:t>.</w:t>
      </w:r>
    </w:p>
    <w:tbl>
      <w:tblPr>
        <w:tblStyle w:val="TableGrid"/>
        <w:tblW w:w="0" w:type="auto"/>
        <w:tblInd w:w="2805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F64C83" w:rsidRPr="00686B2A" w14:paraId="3EF70931" w14:textId="77777777" w:rsidTr="00C77480">
        <w:trPr>
          <w:trHeight w:val="680"/>
        </w:trPr>
        <w:tc>
          <w:tcPr>
            <w:tcW w:w="680" w:type="dxa"/>
            <w:vAlign w:val="center"/>
          </w:tcPr>
          <w:p w14:paraId="51910963" w14:textId="19F6C943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680" w:type="dxa"/>
            <w:vAlign w:val="center"/>
          </w:tcPr>
          <w:p w14:paraId="44220CA2" w14:textId="1B1EE2BD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-5</w:t>
            </w:r>
          </w:p>
        </w:tc>
        <w:tc>
          <w:tcPr>
            <w:tcW w:w="680" w:type="dxa"/>
            <w:vAlign w:val="center"/>
          </w:tcPr>
          <w:p w14:paraId="694B6B61" w14:textId="46D9C62B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D6361DA" w14:textId="2B944CB8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AD941B" w14:textId="5D5C166C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-4</w:t>
            </w:r>
          </w:p>
        </w:tc>
      </w:tr>
      <w:tr w:rsidR="00F64C83" w:rsidRPr="00686B2A" w14:paraId="3124DF8A" w14:textId="77777777" w:rsidTr="00C77480">
        <w:trPr>
          <w:trHeight w:val="680"/>
        </w:trPr>
        <w:tc>
          <w:tcPr>
            <w:tcW w:w="680" w:type="dxa"/>
            <w:vAlign w:val="center"/>
          </w:tcPr>
          <w:p w14:paraId="01642506" w14:textId="78B3A79B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-9</w:t>
            </w:r>
          </w:p>
        </w:tc>
        <w:tc>
          <w:tcPr>
            <w:tcW w:w="680" w:type="dxa"/>
            <w:vAlign w:val="center"/>
          </w:tcPr>
          <w:p w14:paraId="79ED0A94" w14:textId="1F31CDFC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80" w:type="dxa"/>
            <w:vAlign w:val="center"/>
          </w:tcPr>
          <w:p w14:paraId="15BBC0D6" w14:textId="33D575EF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E19480" w14:textId="5E566A07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0AECA3" w14:textId="342E7472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F64C83" w:rsidRPr="00686B2A" w14:paraId="2EDCA2E0" w14:textId="77777777" w:rsidTr="00C77480">
        <w:trPr>
          <w:trHeight w:val="680"/>
        </w:trPr>
        <w:tc>
          <w:tcPr>
            <w:tcW w:w="680" w:type="dxa"/>
            <w:vAlign w:val="center"/>
          </w:tcPr>
          <w:p w14:paraId="3C914B46" w14:textId="5066464F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-10</w:t>
            </w:r>
          </w:p>
        </w:tc>
        <w:tc>
          <w:tcPr>
            <w:tcW w:w="680" w:type="dxa"/>
            <w:shd w:val="clear" w:color="auto" w:fill="F2DBDB" w:themeFill="accent2" w:themeFillTint="33"/>
            <w:vAlign w:val="center"/>
          </w:tcPr>
          <w:p w14:paraId="2D0188A2" w14:textId="7EA426DA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80" w:type="dxa"/>
            <w:shd w:val="clear" w:color="auto" w:fill="F2DBDB" w:themeFill="accent2" w:themeFillTint="33"/>
            <w:vAlign w:val="center"/>
          </w:tcPr>
          <w:p w14:paraId="2EE37E47" w14:textId="7A737772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7031F2" w14:textId="19154AC0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390E0C" w14:textId="60E16F14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F64C83" w:rsidRPr="00686B2A" w14:paraId="73BD0EB4" w14:textId="77777777" w:rsidTr="00C77480">
        <w:trPr>
          <w:trHeight w:val="680"/>
        </w:trPr>
        <w:tc>
          <w:tcPr>
            <w:tcW w:w="680" w:type="dxa"/>
            <w:vAlign w:val="center"/>
          </w:tcPr>
          <w:p w14:paraId="5D13FD12" w14:textId="774B798D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-8</w:t>
            </w:r>
          </w:p>
        </w:tc>
        <w:tc>
          <w:tcPr>
            <w:tcW w:w="680" w:type="dxa"/>
            <w:shd w:val="clear" w:color="auto" w:fill="F2DBDB" w:themeFill="accent2" w:themeFillTint="33"/>
            <w:vAlign w:val="center"/>
          </w:tcPr>
          <w:p w14:paraId="62E08D81" w14:textId="258301BF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80" w:type="dxa"/>
            <w:shd w:val="clear" w:color="auto" w:fill="F2DBDB" w:themeFill="accent2" w:themeFillTint="33"/>
            <w:vAlign w:val="center"/>
          </w:tcPr>
          <w:p w14:paraId="5BA17244" w14:textId="09BB5782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A983D3" w14:textId="7318C5A7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332FCA" w14:textId="3FA6791B" w:rsidR="00F64C83" w:rsidRPr="00686B2A" w:rsidRDefault="00F64C83" w:rsidP="009F00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-7</w:t>
            </w:r>
          </w:p>
        </w:tc>
      </w:tr>
    </w:tbl>
    <w:p w14:paraId="3E4DF74A" w14:textId="7F04B76A" w:rsidR="00F64C83" w:rsidRDefault="00F64C83" w:rsidP="00F64C83">
      <w:pPr>
        <w:rPr>
          <w:shd w:val="clear" w:color="auto" w:fill="FFFFFF"/>
        </w:rPr>
      </w:pPr>
      <w:r>
        <w:rPr>
          <w:shd w:val="clear" w:color="auto" w:fill="FFFFFF"/>
        </w:rPr>
        <w:t xml:space="preserve">For example, for the </w:t>
      </w:r>
      <w:r w:rsidR="00EB42C5">
        <w:rPr>
          <w:shd w:val="clear" w:color="auto" w:fill="FFFFFF"/>
        </w:rPr>
        <w:t>matrix</w:t>
      </w:r>
      <w:r>
        <w:rPr>
          <w:shd w:val="clear" w:color="auto" w:fill="FFFFFF"/>
        </w:rPr>
        <w:t xml:space="preserve"> given above, the </w:t>
      </w:r>
      <w:r>
        <w:rPr>
          <w:shd w:val="clear" w:color="auto" w:fill="FFFFFF"/>
        </w:rPr>
        <w:t>rectangle</w:t>
      </w:r>
      <w:r>
        <w:rPr>
          <w:shd w:val="clear" w:color="auto" w:fill="FFFFFF"/>
        </w:rPr>
        <w:t xml:space="preserve"> with the largest sum is</w:t>
      </w:r>
      <w:r>
        <w:rPr>
          <w:shd w:val="clear" w:color="auto" w:fill="FFFFFF"/>
        </w:rPr>
        <w:t xml:space="preserve"> highlighted in red </w:t>
      </w:r>
      <w:r>
        <w:rPr>
          <w:shd w:val="clear" w:color="auto" w:fill="FFFFFF"/>
        </w:rPr>
        <w:t xml:space="preserve">with sum </w:t>
      </w:r>
      <w:r>
        <w:rPr>
          <w:shd w:val="clear" w:color="auto" w:fill="FFFFFF"/>
        </w:rPr>
        <w:t>17</w:t>
      </w:r>
      <w:r>
        <w:rPr>
          <w:shd w:val="clear" w:color="auto" w:fill="FFFFFF"/>
        </w:rPr>
        <w:t>. </w:t>
      </w:r>
    </w:p>
    <w:p w14:paraId="00C29E93" w14:textId="4EB11090" w:rsidR="0085686A" w:rsidRPr="00BF2018" w:rsidRDefault="0085686A" w:rsidP="00BF2018">
      <w:pPr>
        <w:pStyle w:val="Heading4"/>
        <w:rPr>
          <w:shd w:val="clear" w:color="auto" w:fill="FFFFFF"/>
        </w:rPr>
      </w:pPr>
      <w:r w:rsidRPr="00BF2018">
        <w:rPr>
          <w:shd w:val="clear" w:color="auto" w:fill="FFFFFF"/>
        </w:rPr>
        <w:lastRenderedPageBreak/>
        <w:t>Brute force approach</w:t>
      </w:r>
    </w:p>
    <w:p w14:paraId="79D54D6F" w14:textId="32BB1293" w:rsidR="0085686A" w:rsidRPr="0085686A" w:rsidRDefault="00BF2018" w:rsidP="0085686A">
      <w:pPr>
        <w:rPr>
          <w:lang w:eastAsia="ko-KR"/>
        </w:rPr>
      </w:pPr>
      <w:r>
        <w:rPr>
          <w:lang w:eastAsia="ko-KR"/>
        </w:rPr>
        <w:t>The main idea behind the brute force algorithm is to try all possible rectangles within the 2D array. We can think of two cells to define a rectangle, the top-left corner (in orange) and the bottom-right corner (in yellow if not the same as top-left corner). Below you can find a subset of all the possible rectangle, and to understand better how to cover all possible rectangle, complete the bottom row of the image.</w:t>
      </w:r>
    </w:p>
    <w:p w14:paraId="056B2EC5" w14:textId="4DC4634C" w:rsidR="00686B2A" w:rsidRDefault="0085686A" w:rsidP="00686B2A">
      <w:r>
        <w:rPr>
          <w:noProof/>
        </w:rPr>
        <w:drawing>
          <wp:inline distT="0" distB="0" distL="0" distR="0" wp14:anchorId="26ECB9ED" wp14:editId="1C54C413">
            <wp:extent cx="5724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48E8" w14:textId="03656AC1" w:rsidR="00BF2018" w:rsidRPr="00686B2A" w:rsidRDefault="00BF2018" w:rsidP="00686B2A">
      <w:r>
        <w:t>Once you have understood the principle, write the algorithm to find the maximal rectangle sum.</w:t>
      </w:r>
    </w:p>
    <w:sectPr w:rsidR="00BF2018" w:rsidRPr="00686B2A" w:rsidSect="00D91622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FFB60" w14:textId="77777777" w:rsidR="00D93F08" w:rsidRDefault="00D93F08" w:rsidP="00B52B8F">
      <w:pPr>
        <w:spacing w:after="0"/>
      </w:pPr>
      <w:r>
        <w:separator/>
      </w:r>
    </w:p>
  </w:endnote>
  <w:endnote w:type="continuationSeparator" w:id="0">
    <w:p w14:paraId="32C410BD" w14:textId="77777777" w:rsidR="00D93F08" w:rsidRDefault="00D93F08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41C2C" w14:textId="77777777" w:rsidR="00D93F08" w:rsidRDefault="00D93F08" w:rsidP="00B52B8F">
      <w:pPr>
        <w:spacing w:after="0"/>
      </w:pPr>
      <w:r>
        <w:separator/>
      </w:r>
    </w:p>
  </w:footnote>
  <w:footnote w:type="continuationSeparator" w:id="0">
    <w:p w14:paraId="4170ED6D" w14:textId="77777777" w:rsidR="00D93F08" w:rsidRDefault="00D93F08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5C42"/>
    <w:multiLevelType w:val="hybridMultilevel"/>
    <w:tmpl w:val="E2EE81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24C5"/>
    <w:multiLevelType w:val="hybridMultilevel"/>
    <w:tmpl w:val="4F225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04D74"/>
    <w:multiLevelType w:val="hybridMultilevel"/>
    <w:tmpl w:val="269CBC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70A339C"/>
    <w:multiLevelType w:val="hybridMultilevel"/>
    <w:tmpl w:val="687CC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9"/>
  </w:num>
  <w:num w:numId="6">
    <w:abstractNumId w:val="25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3"/>
  </w:num>
  <w:num w:numId="10">
    <w:abstractNumId w:val="0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30"/>
  </w:num>
  <w:num w:numId="16">
    <w:abstractNumId w:val="3"/>
  </w:num>
  <w:num w:numId="17">
    <w:abstractNumId w:val="11"/>
  </w:num>
  <w:num w:numId="18">
    <w:abstractNumId w:val="7"/>
  </w:num>
  <w:num w:numId="19">
    <w:abstractNumId w:val="23"/>
  </w:num>
  <w:num w:numId="20">
    <w:abstractNumId w:val="35"/>
  </w:num>
  <w:num w:numId="21">
    <w:abstractNumId w:val="34"/>
  </w:num>
  <w:num w:numId="22">
    <w:abstractNumId w:val="24"/>
  </w:num>
  <w:num w:numId="23">
    <w:abstractNumId w:val="14"/>
  </w:num>
  <w:num w:numId="24">
    <w:abstractNumId w:val="15"/>
  </w:num>
  <w:num w:numId="25">
    <w:abstractNumId w:val="26"/>
  </w:num>
  <w:num w:numId="26">
    <w:abstractNumId w:val="1"/>
  </w:num>
  <w:num w:numId="27">
    <w:abstractNumId w:val="9"/>
  </w:num>
  <w:num w:numId="28">
    <w:abstractNumId w:val="18"/>
  </w:num>
  <w:num w:numId="29">
    <w:abstractNumId w:val="36"/>
  </w:num>
  <w:num w:numId="30">
    <w:abstractNumId w:val="16"/>
  </w:num>
  <w:num w:numId="31">
    <w:abstractNumId w:val="29"/>
  </w:num>
  <w:num w:numId="32">
    <w:abstractNumId w:val="27"/>
  </w:num>
  <w:num w:numId="33">
    <w:abstractNumId w:val="4"/>
  </w:num>
  <w:num w:numId="34">
    <w:abstractNumId w:val="31"/>
  </w:num>
  <w:num w:numId="35">
    <w:abstractNumId w:val="32"/>
  </w:num>
  <w:num w:numId="36">
    <w:abstractNumId w:val="28"/>
  </w:num>
  <w:num w:numId="37">
    <w:abstractNumId w:val="28"/>
    <w:lvlOverride w:ilvl="0">
      <w:startOverride w:val="1"/>
    </w:lvlOverride>
  </w:num>
  <w:num w:numId="38">
    <w:abstractNumId w:val="5"/>
  </w:num>
  <w:num w:numId="39">
    <w:abstractNumId w:val="13"/>
  </w:num>
  <w:num w:numId="40">
    <w:abstractNumId w:val="8"/>
  </w:num>
  <w:num w:numId="41">
    <w:abstractNumId w:val="10"/>
  </w:num>
  <w:num w:numId="42">
    <w:abstractNumId w:val="6"/>
  </w:num>
  <w:num w:numId="43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043"/>
    <w:rsid w:val="00004A35"/>
    <w:rsid w:val="00011BA1"/>
    <w:rsid w:val="00027EE6"/>
    <w:rsid w:val="00042541"/>
    <w:rsid w:val="000521A4"/>
    <w:rsid w:val="00081B01"/>
    <w:rsid w:val="0008250C"/>
    <w:rsid w:val="000865B6"/>
    <w:rsid w:val="00095E6E"/>
    <w:rsid w:val="00097AC9"/>
    <w:rsid w:val="000B4EB6"/>
    <w:rsid w:val="000B5106"/>
    <w:rsid w:val="000C300E"/>
    <w:rsid w:val="000C71D6"/>
    <w:rsid w:val="000E57C1"/>
    <w:rsid w:val="000E643D"/>
    <w:rsid w:val="00130B03"/>
    <w:rsid w:val="00134E6D"/>
    <w:rsid w:val="001532B0"/>
    <w:rsid w:val="00176BF5"/>
    <w:rsid w:val="001860F1"/>
    <w:rsid w:val="001A1E98"/>
    <w:rsid w:val="001A58D5"/>
    <w:rsid w:val="001C3960"/>
    <w:rsid w:val="001E1691"/>
    <w:rsid w:val="001F0D13"/>
    <w:rsid w:val="002050A3"/>
    <w:rsid w:val="00226FB8"/>
    <w:rsid w:val="00227794"/>
    <w:rsid w:val="00244525"/>
    <w:rsid w:val="00250E31"/>
    <w:rsid w:val="00254DDB"/>
    <w:rsid w:val="002603D9"/>
    <w:rsid w:val="00264B27"/>
    <w:rsid w:val="00267112"/>
    <w:rsid w:val="00271366"/>
    <w:rsid w:val="002749C8"/>
    <w:rsid w:val="0028004C"/>
    <w:rsid w:val="00286B10"/>
    <w:rsid w:val="00293E2F"/>
    <w:rsid w:val="00294E79"/>
    <w:rsid w:val="002C2E3D"/>
    <w:rsid w:val="002C7A90"/>
    <w:rsid w:val="002F6058"/>
    <w:rsid w:val="003039CC"/>
    <w:rsid w:val="00320F5D"/>
    <w:rsid w:val="0034079E"/>
    <w:rsid w:val="00347C0C"/>
    <w:rsid w:val="00352654"/>
    <w:rsid w:val="0036143E"/>
    <w:rsid w:val="003C1396"/>
    <w:rsid w:val="003C7CF0"/>
    <w:rsid w:val="003E7062"/>
    <w:rsid w:val="004156C4"/>
    <w:rsid w:val="004349D6"/>
    <w:rsid w:val="004551EC"/>
    <w:rsid w:val="0045656A"/>
    <w:rsid w:val="00465994"/>
    <w:rsid w:val="00490E3A"/>
    <w:rsid w:val="004960BD"/>
    <w:rsid w:val="004A7F24"/>
    <w:rsid w:val="004B1DE4"/>
    <w:rsid w:val="004C25A5"/>
    <w:rsid w:val="004D7323"/>
    <w:rsid w:val="00511E72"/>
    <w:rsid w:val="005305C0"/>
    <w:rsid w:val="0056217A"/>
    <w:rsid w:val="00582ED9"/>
    <w:rsid w:val="005A4D97"/>
    <w:rsid w:val="005C1C84"/>
    <w:rsid w:val="005D59D4"/>
    <w:rsid w:val="005D6E35"/>
    <w:rsid w:val="005D7314"/>
    <w:rsid w:val="00630E2D"/>
    <w:rsid w:val="00636E92"/>
    <w:rsid w:val="0068172F"/>
    <w:rsid w:val="00686B2A"/>
    <w:rsid w:val="006C3B8F"/>
    <w:rsid w:val="006C66BD"/>
    <w:rsid w:val="0070187E"/>
    <w:rsid w:val="00707800"/>
    <w:rsid w:val="00715E5D"/>
    <w:rsid w:val="00752930"/>
    <w:rsid w:val="00754009"/>
    <w:rsid w:val="00754C25"/>
    <w:rsid w:val="0075755D"/>
    <w:rsid w:val="00772A10"/>
    <w:rsid w:val="00784F8B"/>
    <w:rsid w:val="007A064A"/>
    <w:rsid w:val="007A5A0D"/>
    <w:rsid w:val="007C3C65"/>
    <w:rsid w:val="007D2481"/>
    <w:rsid w:val="007F3F02"/>
    <w:rsid w:val="00800E74"/>
    <w:rsid w:val="00835F59"/>
    <w:rsid w:val="00850AEF"/>
    <w:rsid w:val="0085686A"/>
    <w:rsid w:val="0086327C"/>
    <w:rsid w:val="008655B7"/>
    <w:rsid w:val="00885D94"/>
    <w:rsid w:val="00894AAE"/>
    <w:rsid w:val="008C03DF"/>
    <w:rsid w:val="008C3633"/>
    <w:rsid w:val="008C42C5"/>
    <w:rsid w:val="008D4A06"/>
    <w:rsid w:val="008E51E1"/>
    <w:rsid w:val="008E787B"/>
    <w:rsid w:val="008F327D"/>
    <w:rsid w:val="009139A0"/>
    <w:rsid w:val="00920319"/>
    <w:rsid w:val="00924A96"/>
    <w:rsid w:val="00943C45"/>
    <w:rsid w:val="009C0A3C"/>
    <w:rsid w:val="009C6D89"/>
    <w:rsid w:val="00A12808"/>
    <w:rsid w:val="00A16CB5"/>
    <w:rsid w:val="00A34731"/>
    <w:rsid w:val="00A45BD8"/>
    <w:rsid w:val="00A505E2"/>
    <w:rsid w:val="00A66668"/>
    <w:rsid w:val="00A81F5A"/>
    <w:rsid w:val="00A85FE5"/>
    <w:rsid w:val="00A951FD"/>
    <w:rsid w:val="00AA0933"/>
    <w:rsid w:val="00AA109A"/>
    <w:rsid w:val="00AB7DAE"/>
    <w:rsid w:val="00AC0E10"/>
    <w:rsid w:val="00AD1660"/>
    <w:rsid w:val="00AE10AD"/>
    <w:rsid w:val="00AF403A"/>
    <w:rsid w:val="00B05D9A"/>
    <w:rsid w:val="00B227BA"/>
    <w:rsid w:val="00B32D0C"/>
    <w:rsid w:val="00B511F1"/>
    <w:rsid w:val="00B520A9"/>
    <w:rsid w:val="00B52B8F"/>
    <w:rsid w:val="00B55D5B"/>
    <w:rsid w:val="00B60DF4"/>
    <w:rsid w:val="00B62ADC"/>
    <w:rsid w:val="00B81E64"/>
    <w:rsid w:val="00B94E04"/>
    <w:rsid w:val="00BA76E2"/>
    <w:rsid w:val="00BD54A8"/>
    <w:rsid w:val="00BF1910"/>
    <w:rsid w:val="00BF2018"/>
    <w:rsid w:val="00C07D53"/>
    <w:rsid w:val="00C125C0"/>
    <w:rsid w:val="00C13DB4"/>
    <w:rsid w:val="00C161D5"/>
    <w:rsid w:val="00C20694"/>
    <w:rsid w:val="00C32ED0"/>
    <w:rsid w:val="00C36175"/>
    <w:rsid w:val="00C52697"/>
    <w:rsid w:val="00C573B8"/>
    <w:rsid w:val="00C5794F"/>
    <w:rsid w:val="00C654A9"/>
    <w:rsid w:val="00C77480"/>
    <w:rsid w:val="00C84221"/>
    <w:rsid w:val="00C97535"/>
    <w:rsid w:val="00CC6337"/>
    <w:rsid w:val="00CD0E73"/>
    <w:rsid w:val="00CF60A9"/>
    <w:rsid w:val="00CF60B5"/>
    <w:rsid w:val="00D07E1F"/>
    <w:rsid w:val="00D26DFA"/>
    <w:rsid w:val="00D302D0"/>
    <w:rsid w:val="00D5531A"/>
    <w:rsid w:val="00D56049"/>
    <w:rsid w:val="00D759A6"/>
    <w:rsid w:val="00D7703D"/>
    <w:rsid w:val="00D82403"/>
    <w:rsid w:val="00D857D4"/>
    <w:rsid w:val="00D91622"/>
    <w:rsid w:val="00D93913"/>
    <w:rsid w:val="00D93F08"/>
    <w:rsid w:val="00D95A22"/>
    <w:rsid w:val="00D97644"/>
    <w:rsid w:val="00DB310A"/>
    <w:rsid w:val="00DB6A0E"/>
    <w:rsid w:val="00DC022C"/>
    <w:rsid w:val="00DC736D"/>
    <w:rsid w:val="00DE037B"/>
    <w:rsid w:val="00DE4EE0"/>
    <w:rsid w:val="00E04A3C"/>
    <w:rsid w:val="00E10C6F"/>
    <w:rsid w:val="00E178CF"/>
    <w:rsid w:val="00E17EB9"/>
    <w:rsid w:val="00E24703"/>
    <w:rsid w:val="00E31758"/>
    <w:rsid w:val="00E408C9"/>
    <w:rsid w:val="00E43D9B"/>
    <w:rsid w:val="00E67E37"/>
    <w:rsid w:val="00E723E0"/>
    <w:rsid w:val="00E75E53"/>
    <w:rsid w:val="00E75EFB"/>
    <w:rsid w:val="00EA09AE"/>
    <w:rsid w:val="00EB42C5"/>
    <w:rsid w:val="00EE192E"/>
    <w:rsid w:val="00EF135B"/>
    <w:rsid w:val="00EF13D0"/>
    <w:rsid w:val="00F006B0"/>
    <w:rsid w:val="00F23756"/>
    <w:rsid w:val="00F34FDC"/>
    <w:rsid w:val="00F541DC"/>
    <w:rsid w:val="00F64C83"/>
    <w:rsid w:val="00F819CF"/>
    <w:rsid w:val="00F84820"/>
    <w:rsid w:val="00F84DD8"/>
    <w:rsid w:val="00F94145"/>
    <w:rsid w:val="00FB0301"/>
    <w:rsid w:val="00FC6B34"/>
    <w:rsid w:val="00FE2C12"/>
    <w:rsid w:val="00FE3372"/>
    <w:rsid w:val="00FF6029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C9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5D5B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Question"/>
    <w:next w:val="Normal"/>
    <w:link w:val="Heading3Char"/>
    <w:uiPriority w:val="9"/>
    <w:unhideWhenUsed/>
    <w:qFormat/>
    <w:rsid w:val="00686B2A"/>
    <w:pPr>
      <w:outlineLvl w:val="2"/>
    </w:pPr>
    <w:rPr>
      <w:bCs/>
      <w:color w:val="365F91" w:themeColor="accent1" w:themeShade="BF"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F64C83"/>
    <w:pPr>
      <w:spacing w:before="40"/>
      <w:outlineLvl w:val="3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5D5B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B2A"/>
    <w:rPr>
      <w:rFonts w:ascii="Times New Roman" w:hAnsi="Times New Roman" w:cs="Times New Roman"/>
      <w:b/>
      <w:bCs/>
      <w:color w:val="365F91" w:themeColor="accent1" w:themeShade="BF"/>
      <w:sz w:val="28"/>
      <w:szCs w:val="2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F2018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20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DB0A-514C-48A2-9067-CB0A2111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</Template>
  <TotalTime>104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 Blot</dc:creator>
  <cp:lastModifiedBy>Lilian Blot</cp:lastModifiedBy>
  <cp:revision>6</cp:revision>
  <cp:lastPrinted>2019-08-01T17:14:00Z</cp:lastPrinted>
  <dcterms:created xsi:type="dcterms:W3CDTF">2020-09-25T09:04:00Z</dcterms:created>
  <dcterms:modified xsi:type="dcterms:W3CDTF">2020-09-25T11:55:00Z</dcterms:modified>
</cp:coreProperties>
</file>