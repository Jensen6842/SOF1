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C0A3" w14:textId="13E1E851" w:rsidR="00835F59" w:rsidRPr="00490E3A" w:rsidRDefault="00F4413F" w:rsidP="00490E3A">
      <w:pPr>
        <w:pStyle w:val="Title"/>
      </w:pPr>
      <w:r>
        <w:t xml:space="preserve">software 1 </w:t>
      </w:r>
      <w:r w:rsidR="00835F59" w:rsidRPr="00490E3A">
        <w:t>PRACTICAL</w:t>
      </w:r>
    </w:p>
    <w:p w14:paraId="492A2673" w14:textId="3B2AB5C6" w:rsidR="0028004C" w:rsidRPr="009C0A3C" w:rsidRDefault="00286820" w:rsidP="009C0A3C">
      <w:pPr>
        <w:pStyle w:val="Heading2"/>
      </w:pPr>
      <w:r>
        <w:t>Basic scripts</w:t>
      </w:r>
      <w:r w:rsidR="00F32452">
        <w:t xml:space="preserve"> &amp; Selection</w:t>
      </w:r>
    </w:p>
    <w:p w14:paraId="7111DF91" w14:textId="19FE3598" w:rsidR="00835F59" w:rsidRPr="009C0A3C" w:rsidRDefault="004551EC" w:rsidP="009C0A3C">
      <w:pPr>
        <w:pStyle w:val="Subtitle"/>
      </w:pPr>
      <w:r w:rsidRPr="009C0A3C">
        <w:rPr>
          <w:noProof/>
        </w:rPr>
        <mc:AlternateContent>
          <mc:Choice Requires="wps">
            <w:drawing>
              <wp:anchor distT="0" distB="0" distL="114300" distR="114300" simplePos="0" relativeHeight="251660288" behindDoc="0" locked="0" layoutInCell="1" allowOverlap="1" wp14:anchorId="0DFAE4B3" wp14:editId="6D245D0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1EBA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B51329">
        <w:t xml:space="preserve">Week 2 – </w:t>
      </w:r>
      <w:r w:rsidR="00F32452">
        <w:t>Additional Exercises</w:t>
      </w:r>
    </w:p>
    <w:p w14:paraId="557461EF" w14:textId="3AA0F49B" w:rsidR="00F4413F" w:rsidRDefault="00730D3C" w:rsidP="00F4413F">
      <w:pPr>
        <w:pStyle w:val="Question"/>
      </w:pPr>
      <w:r>
        <w:t xml:space="preserve">Exercise </w:t>
      </w:r>
      <w:r w:rsidR="00286820">
        <w:t>1</w:t>
      </w:r>
      <w:r w:rsidR="00F4413F">
        <w:t>:</w:t>
      </w:r>
    </w:p>
    <w:p w14:paraId="6CDDDF45" w14:textId="77777777" w:rsidR="00F4413F" w:rsidRPr="00E24580" w:rsidRDefault="00F4413F" w:rsidP="00F4413F">
      <w:pPr>
        <w:rPr>
          <w:color w:val="838AA1"/>
        </w:rPr>
      </w:pPr>
      <w:r w:rsidRPr="00E24580">
        <w:t>Imperial to Metric converter</w:t>
      </w:r>
    </w:p>
    <w:p w14:paraId="16CB44EB" w14:textId="77777777" w:rsidR="00F4413F" w:rsidRPr="00E24580" w:rsidRDefault="00F4413F" w:rsidP="00F4413F">
      <w:pPr>
        <w:pStyle w:val="ListParagraph"/>
        <w:numPr>
          <w:ilvl w:val="0"/>
          <w:numId w:val="34"/>
        </w:numPr>
        <w:rPr>
          <w:color w:val="0070C0"/>
        </w:rPr>
      </w:pPr>
      <w:r w:rsidRPr="00E24580">
        <w:rPr>
          <w:color w:val="0070C0"/>
        </w:rPr>
        <w:t xml:space="preserve">Write a series of small script that convert weight, distance, and liquid measurement from Imperial to Metric system. For </w:t>
      </w:r>
      <w:proofErr w:type="gramStart"/>
      <w:r w:rsidRPr="00E24580">
        <w:rPr>
          <w:color w:val="0070C0"/>
        </w:rPr>
        <w:t>example</w:t>
      </w:r>
      <w:proofErr w:type="gramEnd"/>
      <w:r w:rsidRPr="00E24580">
        <w:rPr>
          <w:color w:val="0070C0"/>
        </w:rPr>
        <w:t xml:space="preserve"> weight:</w:t>
      </w:r>
    </w:p>
    <w:p w14:paraId="0F1F9FC0" w14:textId="77777777" w:rsidR="00F4413F" w:rsidRPr="00E24580" w:rsidRDefault="00F4413F" w:rsidP="00F4413F">
      <w:pPr>
        <w:pStyle w:val="ListParagraph"/>
        <w:numPr>
          <w:ilvl w:val="0"/>
          <w:numId w:val="35"/>
        </w:numPr>
        <w:rPr>
          <w:color w:val="646B86"/>
        </w:rPr>
      </w:pPr>
      <w:r w:rsidRPr="00E24580">
        <w:rPr>
          <w:color w:val="000000"/>
        </w:rPr>
        <w:t>the script should ask the user to enter the number of stones</w:t>
      </w:r>
    </w:p>
    <w:p w14:paraId="4B403AF4" w14:textId="77777777" w:rsidR="00F4413F" w:rsidRPr="00E24580" w:rsidRDefault="00F4413F" w:rsidP="00F4413F">
      <w:pPr>
        <w:pStyle w:val="ListParagraph"/>
        <w:numPr>
          <w:ilvl w:val="0"/>
          <w:numId w:val="35"/>
        </w:numPr>
        <w:rPr>
          <w:color w:val="646B86"/>
        </w:rPr>
      </w:pPr>
      <w:r w:rsidRPr="00E24580">
        <w:rPr>
          <w:color w:val="000000"/>
        </w:rPr>
        <w:t>the script should ask the user to enter the number of pounds</w:t>
      </w:r>
    </w:p>
    <w:p w14:paraId="7A2270F0" w14:textId="77777777" w:rsidR="00F4413F" w:rsidRPr="00E24580" w:rsidRDefault="00F4413F" w:rsidP="00F4413F">
      <w:pPr>
        <w:pStyle w:val="ListParagraph"/>
        <w:numPr>
          <w:ilvl w:val="0"/>
          <w:numId w:val="35"/>
        </w:numPr>
        <w:rPr>
          <w:color w:val="646B86"/>
        </w:rPr>
      </w:pPr>
      <w:r w:rsidRPr="00E24580">
        <w:rPr>
          <w:color w:val="000000"/>
        </w:rPr>
        <w:t>The script should print the weight in Kilograms</w:t>
      </w:r>
    </w:p>
    <w:p w14:paraId="1653A046" w14:textId="77777777" w:rsidR="00F4413F" w:rsidRPr="00E24580" w:rsidRDefault="00F4413F" w:rsidP="00F4413F">
      <w:pPr>
        <w:pStyle w:val="ListParagraph"/>
        <w:numPr>
          <w:ilvl w:val="0"/>
          <w:numId w:val="34"/>
        </w:numPr>
        <w:rPr>
          <w:color w:val="0070C0"/>
        </w:rPr>
      </w:pPr>
      <w:r w:rsidRPr="00E24580">
        <w:rPr>
          <w:color w:val="0070C0"/>
        </w:rPr>
        <w:t xml:space="preserve">Write the reverse conversion, for example </w:t>
      </w:r>
    </w:p>
    <w:p w14:paraId="2138654A" w14:textId="77777777" w:rsidR="00F4413F" w:rsidRPr="00E24580" w:rsidRDefault="00F4413F" w:rsidP="00F4413F">
      <w:pPr>
        <w:pStyle w:val="ListParagraph"/>
        <w:numPr>
          <w:ilvl w:val="0"/>
          <w:numId w:val="37"/>
        </w:numPr>
        <w:rPr>
          <w:color w:val="646B86"/>
        </w:rPr>
      </w:pPr>
      <w:r w:rsidRPr="00E24580">
        <w:rPr>
          <w:color w:val="000000"/>
        </w:rPr>
        <w:t>the script should ask the user to enter the weight in Kg</w:t>
      </w:r>
    </w:p>
    <w:p w14:paraId="0B9282C8" w14:textId="77777777" w:rsidR="00F4413F" w:rsidRPr="00E24580" w:rsidRDefault="00F4413F" w:rsidP="00F4413F">
      <w:pPr>
        <w:pStyle w:val="ListParagraph"/>
        <w:numPr>
          <w:ilvl w:val="0"/>
          <w:numId w:val="37"/>
        </w:numPr>
        <w:rPr>
          <w:color w:val="646B86"/>
        </w:rPr>
      </w:pPr>
      <w:r w:rsidRPr="00E24580">
        <w:rPr>
          <w:color w:val="000000"/>
        </w:rPr>
        <w:t>The script should print the closest weight in Stones and Pounds</w:t>
      </w:r>
    </w:p>
    <w:p w14:paraId="6C9A3061" w14:textId="77777777" w:rsidR="00286820" w:rsidRDefault="00286820" w:rsidP="00F4413F">
      <w:pPr>
        <w:pStyle w:val="Question"/>
      </w:pPr>
    </w:p>
    <w:p w14:paraId="0EAFDD4B" w14:textId="2054B46B" w:rsidR="00F4413F" w:rsidRDefault="00730D3C" w:rsidP="00F4413F">
      <w:pPr>
        <w:pStyle w:val="Question"/>
      </w:pPr>
      <w:r>
        <w:t xml:space="preserve">Exercise </w:t>
      </w:r>
      <w:r w:rsidR="00286820">
        <w:t>2</w:t>
      </w:r>
      <w:r w:rsidR="00F4413F">
        <w:t>:</w:t>
      </w:r>
    </w:p>
    <w:p w14:paraId="4C405256" w14:textId="2B242523" w:rsidR="00F4413F" w:rsidRPr="00E24580" w:rsidRDefault="00F4413F" w:rsidP="00286820">
      <w:r>
        <w:t xml:space="preserve">We have used </w:t>
      </w:r>
      <w:r w:rsidRPr="00D1733C">
        <w:rPr>
          <w:rFonts w:ascii="Courier New" w:hAnsi="Courier New" w:cs="Courier New"/>
        </w:rPr>
        <w:t>input(str)</w:t>
      </w:r>
      <w:r>
        <w:t xml:space="preserve"> during the lecture. Rewrite the scripts from question 2 in order to ask the user which conversion he/she want to do. Then the user should enter the measurement values he/she want to convert.</w:t>
      </w:r>
    </w:p>
    <w:p w14:paraId="72FD2C5A" w14:textId="77777777" w:rsidR="00286820" w:rsidRDefault="00286820" w:rsidP="00730D3C">
      <w:pPr>
        <w:pStyle w:val="Question"/>
      </w:pPr>
    </w:p>
    <w:p w14:paraId="4DF62B93" w14:textId="723EEC53" w:rsidR="00730D3C" w:rsidRDefault="00730D3C" w:rsidP="00730D3C">
      <w:pPr>
        <w:pStyle w:val="Question"/>
      </w:pPr>
      <w:r>
        <w:t xml:space="preserve">Exercise </w:t>
      </w:r>
      <w:r w:rsidR="00286820">
        <w:t>3</w:t>
      </w:r>
      <w:r>
        <w:t xml:space="preserve">: </w:t>
      </w:r>
    </w:p>
    <w:p w14:paraId="77F28BDA" w14:textId="04D53783" w:rsidR="00730D3C" w:rsidRDefault="00730D3C" w:rsidP="00730D3C">
      <w:r>
        <w:t>A fruit company sells bananas for £3.00 a kilogram plus £4.99 per order for postage and packaging. If an order is over £50.00, the P&amp;P is reduced by £1.50. Write a script that will take the number of kilo of bananas as a user input and print the cost of that order.</w:t>
      </w:r>
    </w:p>
    <w:p w14:paraId="37931335" w14:textId="77777777" w:rsidR="00286820" w:rsidRDefault="00286820">
      <w:pPr>
        <w:spacing w:line="276" w:lineRule="auto"/>
        <w:jc w:val="left"/>
        <w:rPr>
          <w:b/>
          <w:color w:val="404040" w:themeColor="text1" w:themeTint="BF"/>
          <w:u w:val="single"/>
        </w:rPr>
      </w:pPr>
      <w:r>
        <w:br w:type="page"/>
      </w:r>
    </w:p>
    <w:p w14:paraId="2EEC2827" w14:textId="4C88CFA7" w:rsidR="00730D3C" w:rsidRDefault="00730D3C" w:rsidP="00730D3C">
      <w:pPr>
        <w:pStyle w:val="Question"/>
      </w:pPr>
      <w:r>
        <w:lastRenderedPageBreak/>
        <w:t xml:space="preserve">Exercise </w:t>
      </w:r>
      <w:r w:rsidR="00286820">
        <w:t>4</w:t>
      </w:r>
      <w:r>
        <w:t xml:space="preserve">: </w:t>
      </w:r>
    </w:p>
    <w:p w14:paraId="34CD20AF" w14:textId="016B11F0" w:rsidR="00730D3C" w:rsidRDefault="00730D3C" w:rsidP="00730D3C">
      <w:r>
        <w:t xml:space="preserve">Write a script that take the </w:t>
      </w:r>
      <w:r w:rsidRPr="00EF288E">
        <w:rPr>
          <w:rFonts w:ascii="Courier New" w:hAnsi="Courier New" w:cs="Courier New"/>
        </w:rPr>
        <w:t>age</w:t>
      </w:r>
      <w:r w:rsidRPr="00730D3C">
        <w:t xml:space="preserve"> and </w:t>
      </w:r>
      <w:r w:rsidRPr="00EF288E">
        <w:rPr>
          <w:rFonts w:ascii="Courier New" w:hAnsi="Courier New" w:cs="Courier New"/>
        </w:rPr>
        <w:t>rate</w:t>
      </w:r>
      <w:r>
        <w:t xml:space="preserve"> (the heart rate) that print a description of a person's training zone based on his or her </w:t>
      </w:r>
      <w:r w:rsidRPr="00EF288E">
        <w:rPr>
          <w:rFonts w:ascii="Courier New" w:hAnsi="Courier New" w:cs="Courier New"/>
        </w:rPr>
        <w:t>age</w:t>
      </w:r>
      <w:r>
        <w:t xml:space="preserve"> and training heart rate, </w:t>
      </w:r>
      <w:r w:rsidRPr="00EF288E">
        <w:rPr>
          <w:rFonts w:ascii="Courier New" w:hAnsi="Courier New" w:cs="Courier New"/>
        </w:rPr>
        <w:t>rate</w:t>
      </w:r>
      <w:r>
        <w:t xml:space="preserve">. The zone is determined by comparing </w:t>
      </w:r>
      <w:r w:rsidRPr="00EF288E">
        <w:rPr>
          <w:rFonts w:ascii="Courier New" w:hAnsi="Courier New" w:cs="Courier New"/>
        </w:rPr>
        <w:t>rate</w:t>
      </w:r>
      <w:r>
        <w:t xml:space="preserve"> with the person's maximum heart rate </w:t>
      </w:r>
      <w:r w:rsidRPr="00EF288E">
        <w:rPr>
          <w:rFonts w:ascii="Courier New" w:hAnsi="Courier New" w:cs="Courier New"/>
        </w:rPr>
        <w:t>m</w:t>
      </w:r>
      <w:r>
        <w:t>:</w:t>
      </w:r>
    </w:p>
    <w:tbl>
      <w:tblPr>
        <w:tblStyle w:val="GridTable4-Accent4"/>
        <w:tblW w:w="0" w:type="auto"/>
        <w:jc w:val="center"/>
        <w:tblLook w:val="0420" w:firstRow="1" w:lastRow="0" w:firstColumn="0" w:lastColumn="0" w:noHBand="0" w:noVBand="1"/>
        <w:tblCaption w:val="Training zones table"/>
        <w:tblDescription w:val="table containing the range of the four training zone."/>
      </w:tblPr>
      <w:tblGrid>
        <w:gridCol w:w="1024"/>
        <w:gridCol w:w="393"/>
        <w:gridCol w:w="993"/>
        <w:gridCol w:w="361"/>
        <w:gridCol w:w="1056"/>
        <w:gridCol w:w="3969"/>
      </w:tblGrid>
      <w:tr w:rsidR="006C0E91" w14:paraId="3BFA3D90" w14:textId="77777777" w:rsidTr="005E1BAA">
        <w:trPr>
          <w:cnfStyle w:val="100000000000" w:firstRow="1" w:lastRow="0" w:firstColumn="0" w:lastColumn="0" w:oddVBand="0" w:evenVBand="0" w:oddHBand="0" w:evenHBand="0" w:firstRowFirstColumn="0" w:firstRowLastColumn="0" w:lastRowFirstColumn="0" w:lastRowLastColumn="0"/>
          <w:tblHeader/>
          <w:jc w:val="center"/>
        </w:trPr>
        <w:tc>
          <w:tcPr>
            <w:tcW w:w="3827" w:type="dxa"/>
            <w:gridSpan w:val="5"/>
          </w:tcPr>
          <w:p w14:paraId="4E4BCA7B" w14:textId="1EBF4E3E" w:rsidR="006C0E91" w:rsidRPr="00683C4A" w:rsidRDefault="006C0E91" w:rsidP="00683C4A">
            <w:pPr>
              <w:jc w:val="center"/>
            </w:pPr>
            <w:r w:rsidRPr="00683C4A">
              <w:t>Interval range</w:t>
            </w:r>
          </w:p>
        </w:tc>
        <w:tc>
          <w:tcPr>
            <w:tcW w:w="3969" w:type="dxa"/>
          </w:tcPr>
          <w:p w14:paraId="4CA39E3C" w14:textId="77777777" w:rsidR="006C0E91" w:rsidRPr="00683C4A" w:rsidRDefault="006C0E91" w:rsidP="00683C4A">
            <w:pPr>
              <w:jc w:val="center"/>
            </w:pPr>
            <w:r w:rsidRPr="00683C4A">
              <w:t>Training Zone</w:t>
            </w:r>
          </w:p>
        </w:tc>
      </w:tr>
      <w:tr w:rsidR="00730D3C" w14:paraId="7C79AFA2" w14:textId="77777777" w:rsidTr="005E1BAA">
        <w:trPr>
          <w:cnfStyle w:val="000000100000" w:firstRow="0" w:lastRow="0" w:firstColumn="0" w:lastColumn="0" w:oddVBand="0" w:evenVBand="0" w:oddHBand="1" w:evenHBand="0" w:firstRowFirstColumn="0" w:firstRowLastColumn="0" w:lastRowFirstColumn="0" w:lastRowLastColumn="0"/>
          <w:jc w:val="center"/>
        </w:trPr>
        <w:tc>
          <w:tcPr>
            <w:tcW w:w="1024" w:type="dxa"/>
          </w:tcPr>
          <w:p w14:paraId="0A188805" w14:textId="77777777" w:rsidR="00730D3C" w:rsidRPr="00407F6D" w:rsidRDefault="00730D3C" w:rsidP="00BA6779">
            <w:pPr>
              <w:jc w:val="right"/>
              <w:rPr>
                <w:rFonts w:ascii="Courier New" w:hAnsi="Courier New" w:cs="Courier New"/>
              </w:rPr>
            </w:pPr>
            <w:r w:rsidRPr="00407F6D">
              <w:rPr>
                <w:rFonts w:ascii="Courier New" w:hAnsi="Courier New" w:cs="Courier New"/>
              </w:rPr>
              <w:t>rate</w:t>
            </w:r>
          </w:p>
        </w:tc>
        <w:tc>
          <w:tcPr>
            <w:tcW w:w="393" w:type="dxa"/>
          </w:tcPr>
          <w:p w14:paraId="6A26DEF6" w14:textId="77777777" w:rsidR="00730D3C" w:rsidRPr="00407F6D" w:rsidRDefault="00730D3C" w:rsidP="00BA6779">
            <w:pPr>
              <w:jc w:val="center"/>
              <w:rPr>
                <w:rFonts w:ascii="Courier New" w:hAnsi="Courier New" w:cs="Courier New"/>
              </w:rPr>
            </w:pPr>
            <w:r w:rsidRPr="00407F6D">
              <w:rPr>
                <w:rFonts w:ascii="Courier New" w:hAnsi="Courier New" w:cs="Courier New"/>
              </w:rPr>
              <w:t>≥</w:t>
            </w:r>
          </w:p>
        </w:tc>
        <w:tc>
          <w:tcPr>
            <w:tcW w:w="993" w:type="dxa"/>
          </w:tcPr>
          <w:p w14:paraId="70447794" w14:textId="77777777" w:rsidR="00730D3C" w:rsidRPr="00407F6D" w:rsidRDefault="00730D3C" w:rsidP="00BA6779">
            <w:pPr>
              <w:jc w:val="center"/>
              <w:rPr>
                <w:rFonts w:ascii="Courier New" w:hAnsi="Courier New" w:cs="Courier New"/>
              </w:rPr>
            </w:pPr>
            <w:r w:rsidRPr="00407F6D">
              <w:rPr>
                <w:rFonts w:ascii="Courier New" w:hAnsi="Courier New" w:cs="Courier New"/>
              </w:rPr>
              <w:t>0.9 m</w:t>
            </w:r>
          </w:p>
        </w:tc>
        <w:tc>
          <w:tcPr>
            <w:tcW w:w="361" w:type="dxa"/>
          </w:tcPr>
          <w:p w14:paraId="0DAC5E68" w14:textId="77777777" w:rsidR="00730D3C" w:rsidRPr="00407F6D" w:rsidRDefault="00730D3C" w:rsidP="00BA6779">
            <w:pPr>
              <w:jc w:val="center"/>
              <w:rPr>
                <w:rFonts w:ascii="Courier New" w:hAnsi="Courier New" w:cs="Courier New"/>
              </w:rPr>
            </w:pPr>
          </w:p>
        </w:tc>
        <w:tc>
          <w:tcPr>
            <w:tcW w:w="1056" w:type="dxa"/>
          </w:tcPr>
          <w:p w14:paraId="28AE7627" w14:textId="77777777" w:rsidR="00730D3C" w:rsidRPr="00407F6D" w:rsidRDefault="00730D3C" w:rsidP="00BA6779">
            <w:pPr>
              <w:rPr>
                <w:rFonts w:ascii="Courier New" w:hAnsi="Courier New" w:cs="Courier New"/>
              </w:rPr>
            </w:pPr>
          </w:p>
        </w:tc>
        <w:tc>
          <w:tcPr>
            <w:tcW w:w="3969" w:type="dxa"/>
          </w:tcPr>
          <w:p w14:paraId="47F77CC0" w14:textId="77777777" w:rsidR="00730D3C" w:rsidRPr="00407F6D" w:rsidRDefault="00730D3C" w:rsidP="00683C4A">
            <w:r w:rsidRPr="00407F6D">
              <w:t>Interval training</w:t>
            </w:r>
          </w:p>
        </w:tc>
      </w:tr>
      <w:tr w:rsidR="00730D3C" w14:paraId="6BAD616D" w14:textId="77777777" w:rsidTr="005E1BAA">
        <w:trPr>
          <w:jc w:val="center"/>
        </w:trPr>
        <w:tc>
          <w:tcPr>
            <w:tcW w:w="1024" w:type="dxa"/>
          </w:tcPr>
          <w:p w14:paraId="6353CA8B" w14:textId="77777777" w:rsidR="00730D3C" w:rsidRPr="00407F6D" w:rsidRDefault="00730D3C" w:rsidP="00BA6779">
            <w:pPr>
              <w:jc w:val="right"/>
              <w:rPr>
                <w:rFonts w:ascii="Courier New" w:hAnsi="Courier New" w:cs="Courier New"/>
              </w:rPr>
            </w:pPr>
            <w:r w:rsidRPr="00407F6D">
              <w:rPr>
                <w:rFonts w:ascii="Courier New" w:hAnsi="Courier New" w:cs="Courier New"/>
              </w:rPr>
              <w:t>0.7 m</w:t>
            </w:r>
          </w:p>
        </w:tc>
        <w:tc>
          <w:tcPr>
            <w:tcW w:w="393" w:type="dxa"/>
          </w:tcPr>
          <w:p w14:paraId="208E1788" w14:textId="77777777" w:rsidR="00730D3C" w:rsidRPr="00407F6D" w:rsidRDefault="00730D3C" w:rsidP="00BA6779">
            <w:pPr>
              <w:jc w:val="center"/>
              <w:rPr>
                <w:rFonts w:ascii="Courier New" w:hAnsi="Courier New" w:cs="Courier New"/>
              </w:rPr>
            </w:pPr>
            <w:r w:rsidRPr="00407F6D">
              <w:rPr>
                <w:rFonts w:ascii="Courier New" w:hAnsi="Courier New" w:cs="Courier New"/>
              </w:rPr>
              <w:t>≤</w:t>
            </w:r>
          </w:p>
        </w:tc>
        <w:tc>
          <w:tcPr>
            <w:tcW w:w="993" w:type="dxa"/>
          </w:tcPr>
          <w:p w14:paraId="06297881" w14:textId="77777777" w:rsidR="00730D3C" w:rsidRPr="00407F6D" w:rsidRDefault="00730D3C" w:rsidP="00BA6779">
            <w:pPr>
              <w:jc w:val="center"/>
              <w:rPr>
                <w:rFonts w:ascii="Courier New" w:hAnsi="Courier New" w:cs="Courier New"/>
              </w:rPr>
            </w:pPr>
            <w:r w:rsidRPr="00407F6D">
              <w:rPr>
                <w:rFonts w:ascii="Courier New" w:hAnsi="Courier New" w:cs="Courier New"/>
              </w:rPr>
              <w:t>rate</w:t>
            </w:r>
          </w:p>
        </w:tc>
        <w:tc>
          <w:tcPr>
            <w:tcW w:w="361" w:type="dxa"/>
          </w:tcPr>
          <w:p w14:paraId="000093E8" w14:textId="77777777" w:rsidR="00730D3C" w:rsidRPr="00407F6D" w:rsidRDefault="00730D3C" w:rsidP="00BA6779">
            <w:pPr>
              <w:jc w:val="center"/>
              <w:rPr>
                <w:rFonts w:ascii="Courier New" w:hAnsi="Courier New" w:cs="Courier New"/>
              </w:rPr>
            </w:pPr>
            <w:r w:rsidRPr="00407F6D">
              <w:rPr>
                <w:rFonts w:ascii="Courier New" w:hAnsi="Courier New" w:cs="Courier New"/>
              </w:rPr>
              <w:t>&lt;</w:t>
            </w:r>
          </w:p>
        </w:tc>
        <w:tc>
          <w:tcPr>
            <w:tcW w:w="1056" w:type="dxa"/>
          </w:tcPr>
          <w:p w14:paraId="3136D0BF" w14:textId="77777777" w:rsidR="00730D3C" w:rsidRPr="00407F6D" w:rsidRDefault="00730D3C" w:rsidP="00BA6779">
            <w:pPr>
              <w:rPr>
                <w:rFonts w:ascii="Courier New" w:hAnsi="Courier New" w:cs="Courier New"/>
              </w:rPr>
            </w:pPr>
            <w:r w:rsidRPr="00407F6D">
              <w:rPr>
                <w:rFonts w:ascii="Courier New" w:hAnsi="Courier New" w:cs="Courier New"/>
              </w:rPr>
              <w:t>0.9 m</w:t>
            </w:r>
          </w:p>
        </w:tc>
        <w:tc>
          <w:tcPr>
            <w:tcW w:w="3969" w:type="dxa"/>
          </w:tcPr>
          <w:p w14:paraId="1EF30256" w14:textId="77777777" w:rsidR="00730D3C" w:rsidRPr="00407F6D" w:rsidRDefault="00730D3C" w:rsidP="00683C4A">
            <w:r w:rsidRPr="00407F6D">
              <w:t>Threshold training</w:t>
            </w:r>
          </w:p>
        </w:tc>
      </w:tr>
      <w:tr w:rsidR="00730D3C" w14:paraId="30BF50C7" w14:textId="77777777" w:rsidTr="005E1BAA">
        <w:trPr>
          <w:cnfStyle w:val="000000100000" w:firstRow="0" w:lastRow="0" w:firstColumn="0" w:lastColumn="0" w:oddVBand="0" w:evenVBand="0" w:oddHBand="1" w:evenHBand="0" w:firstRowFirstColumn="0" w:firstRowLastColumn="0" w:lastRowFirstColumn="0" w:lastRowLastColumn="0"/>
          <w:jc w:val="center"/>
        </w:trPr>
        <w:tc>
          <w:tcPr>
            <w:tcW w:w="1024" w:type="dxa"/>
          </w:tcPr>
          <w:p w14:paraId="757F77AC" w14:textId="77777777" w:rsidR="00730D3C" w:rsidRPr="00407F6D" w:rsidRDefault="00730D3C" w:rsidP="00BA6779">
            <w:pPr>
              <w:jc w:val="right"/>
              <w:rPr>
                <w:rFonts w:ascii="Courier New" w:hAnsi="Courier New" w:cs="Courier New"/>
              </w:rPr>
            </w:pPr>
            <w:r w:rsidRPr="00407F6D">
              <w:rPr>
                <w:rFonts w:ascii="Courier New" w:hAnsi="Courier New" w:cs="Courier New"/>
              </w:rPr>
              <w:t>0.5 m</w:t>
            </w:r>
          </w:p>
        </w:tc>
        <w:tc>
          <w:tcPr>
            <w:tcW w:w="393" w:type="dxa"/>
          </w:tcPr>
          <w:p w14:paraId="361F0309" w14:textId="77777777" w:rsidR="00730D3C" w:rsidRPr="00407F6D" w:rsidRDefault="00730D3C" w:rsidP="00BA6779">
            <w:pPr>
              <w:jc w:val="center"/>
              <w:rPr>
                <w:rFonts w:ascii="Courier New" w:hAnsi="Courier New" w:cs="Courier New"/>
              </w:rPr>
            </w:pPr>
            <w:r w:rsidRPr="00407F6D">
              <w:rPr>
                <w:rFonts w:ascii="Courier New" w:hAnsi="Courier New" w:cs="Courier New"/>
              </w:rPr>
              <w:t>≤</w:t>
            </w:r>
          </w:p>
        </w:tc>
        <w:tc>
          <w:tcPr>
            <w:tcW w:w="993" w:type="dxa"/>
          </w:tcPr>
          <w:p w14:paraId="5EC44C5B" w14:textId="77777777" w:rsidR="00730D3C" w:rsidRPr="00407F6D" w:rsidRDefault="00730D3C" w:rsidP="00BA6779">
            <w:pPr>
              <w:jc w:val="center"/>
              <w:rPr>
                <w:rFonts w:ascii="Courier New" w:hAnsi="Courier New" w:cs="Courier New"/>
              </w:rPr>
            </w:pPr>
            <w:r w:rsidRPr="00407F6D">
              <w:rPr>
                <w:rFonts w:ascii="Courier New" w:hAnsi="Courier New" w:cs="Courier New"/>
              </w:rPr>
              <w:t>rate</w:t>
            </w:r>
          </w:p>
        </w:tc>
        <w:tc>
          <w:tcPr>
            <w:tcW w:w="361" w:type="dxa"/>
          </w:tcPr>
          <w:p w14:paraId="2BB221F7" w14:textId="77777777" w:rsidR="00730D3C" w:rsidRPr="00407F6D" w:rsidRDefault="00730D3C" w:rsidP="00BA6779">
            <w:pPr>
              <w:jc w:val="center"/>
              <w:rPr>
                <w:rFonts w:ascii="Courier New" w:hAnsi="Courier New" w:cs="Courier New"/>
              </w:rPr>
            </w:pPr>
            <w:r w:rsidRPr="00407F6D">
              <w:rPr>
                <w:rFonts w:ascii="Courier New" w:hAnsi="Courier New" w:cs="Courier New"/>
              </w:rPr>
              <w:t>&lt;</w:t>
            </w:r>
          </w:p>
        </w:tc>
        <w:tc>
          <w:tcPr>
            <w:tcW w:w="1056" w:type="dxa"/>
          </w:tcPr>
          <w:p w14:paraId="6BCDD193" w14:textId="77777777" w:rsidR="00730D3C" w:rsidRPr="00407F6D" w:rsidRDefault="00730D3C" w:rsidP="00BA6779">
            <w:pPr>
              <w:rPr>
                <w:rFonts w:ascii="Courier New" w:hAnsi="Courier New" w:cs="Courier New"/>
              </w:rPr>
            </w:pPr>
            <w:r w:rsidRPr="00407F6D">
              <w:rPr>
                <w:rFonts w:ascii="Courier New" w:hAnsi="Courier New" w:cs="Courier New"/>
              </w:rPr>
              <w:t>0.7 m</w:t>
            </w:r>
          </w:p>
        </w:tc>
        <w:tc>
          <w:tcPr>
            <w:tcW w:w="3969" w:type="dxa"/>
          </w:tcPr>
          <w:p w14:paraId="51EDF43B" w14:textId="77777777" w:rsidR="00730D3C" w:rsidRPr="00407F6D" w:rsidRDefault="00730D3C" w:rsidP="00683C4A">
            <w:r w:rsidRPr="00407F6D">
              <w:t>Aerobic training</w:t>
            </w:r>
          </w:p>
        </w:tc>
      </w:tr>
      <w:tr w:rsidR="00730D3C" w14:paraId="64B73B32" w14:textId="77777777" w:rsidTr="005E1BAA">
        <w:trPr>
          <w:jc w:val="center"/>
        </w:trPr>
        <w:tc>
          <w:tcPr>
            <w:tcW w:w="1024" w:type="dxa"/>
          </w:tcPr>
          <w:p w14:paraId="368AB7DD" w14:textId="77777777" w:rsidR="00730D3C" w:rsidRPr="00407F6D" w:rsidRDefault="00730D3C" w:rsidP="00BA6779">
            <w:pPr>
              <w:jc w:val="right"/>
              <w:rPr>
                <w:rFonts w:ascii="Courier New" w:hAnsi="Courier New" w:cs="Courier New"/>
              </w:rPr>
            </w:pPr>
            <w:r w:rsidRPr="00407F6D">
              <w:rPr>
                <w:rFonts w:ascii="Courier New" w:hAnsi="Courier New" w:cs="Courier New"/>
              </w:rPr>
              <w:t>rate</w:t>
            </w:r>
          </w:p>
        </w:tc>
        <w:tc>
          <w:tcPr>
            <w:tcW w:w="393" w:type="dxa"/>
          </w:tcPr>
          <w:p w14:paraId="02BC5D66" w14:textId="77777777" w:rsidR="00730D3C" w:rsidRPr="00407F6D" w:rsidRDefault="00730D3C" w:rsidP="00BA6779">
            <w:pPr>
              <w:jc w:val="center"/>
              <w:rPr>
                <w:rFonts w:ascii="Courier New" w:hAnsi="Courier New" w:cs="Courier New"/>
              </w:rPr>
            </w:pPr>
            <w:r w:rsidRPr="00407F6D">
              <w:rPr>
                <w:rFonts w:ascii="Courier New" w:hAnsi="Courier New" w:cs="Courier New"/>
              </w:rPr>
              <w:t>&lt;</w:t>
            </w:r>
          </w:p>
        </w:tc>
        <w:tc>
          <w:tcPr>
            <w:tcW w:w="993" w:type="dxa"/>
          </w:tcPr>
          <w:p w14:paraId="0F57C9CE" w14:textId="77777777" w:rsidR="00730D3C" w:rsidRPr="00407F6D" w:rsidRDefault="00730D3C" w:rsidP="00BA6779">
            <w:pPr>
              <w:jc w:val="center"/>
              <w:rPr>
                <w:rFonts w:ascii="Courier New" w:hAnsi="Courier New" w:cs="Courier New"/>
              </w:rPr>
            </w:pPr>
            <w:r w:rsidRPr="00407F6D">
              <w:rPr>
                <w:rFonts w:ascii="Courier New" w:hAnsi="Courier New" w:cs="Courier New"/>
              </w:rPr>
              <w:t>0.5 m</w:t>
            </w:r>
          </w:p>
        </w:tc>
        <w:tc>
          <w:tcPr>
            <w:tcW w:w="361" w:type="dxa"/>
          </w:tcPr>
          <w:p w14:paraId="35E59CB6" w14:textId="77777777" w:rsidR="00730D3C" w:rsidRPr="00407F6D" w:rsidRDefault="00730D3C" w:rsidP="00BA6779">
            <w:pPr>
              <w:jc w:val="center"/>
              <w:rPr>
                <w:rFonts w:ascii="Courier New" w:hAnsi="Courier New" w:cs="Courier New"/>
              </w:rPr>
            </w:pPr>
          </w:p>
        </w:tc>
        <w:tc>
          <w:tcPr>
            <w:tcW w:w="1056" w:type="dxa"/>
          </w:tcPr>
          <w:p w14:paraId="44B9B76D" w14:textId="77777777" w:rsidR="00730D3C" w:rsidRPr="00407F6D" w:rsidRDefault="00730D3C" w:rsidP="00BA6779">
            <w:pPr>
              <w:rPr>
                <w:rFonts w:ascii="Courier New" w:hAnsi="Courier New" w:cs="Courier New"/>
              </w:rPr>
            </w:pPr>
          </w:p>
        </w:tc>
        <w:tc>
          <w:tcPr>
            <w:tcW w:w="3969" w:type="dxa"/>
          </w:tcPr>
          <w:p w14:paraId="23BEAB1D" w14:textId="77777777" w:rsidR="00730D3C" w:rsidRPr="00407F6D" w:rsidRDefault="00730D3C" w:rsidP="00683C4A">
            <w:r w:rsidRPr="00407F6D">
              <w:t>Couch potato</w:t>
            </w:r>
          </w:p>
        </w:tc>
      </w:tr>
    </w:tbl>
    <w:p w14:paraId="6466C7D3" w14:textId="77777777" w:rsidR="00730D3C" w:rsidRDefault="00730D3C" w:rsidP="003E1ECF">
      <w:pPr>
        <w:jc w:val="left"/>
      </w:pPr>
    </w:p>
    <w:p w14:paraId="07A889A7" w14:textId="1569C9B9" w:rsidR="00730D3C" w:rsidRDefault="00730D3C" w:rsidP="00730D3C">
      <w:r>
        <w:t xml:space="preserve"> The maximum heart rate in beats per minute is given by the formula:</w:t>
      </w:r>
    </w:p>
    <w:p w14:paraId="67B582BD" w14:textId="67436F44" w:rsidR="00730D3C" w:rsidRDefault="00286820" w:rsidP="00730D3C">
      <w:pPr>
        <w:jc w:val="center"/>
      </w:pPr>
      <m:oMath>
        <m:r>
          <w:rPr>
            <w:rFonts w:ascii="Cambria Math" w:hAnsi="Cambria Math"/>
          </w:rPr>
          <m:t>m=</m:t>
        </m:r>
        <m:r>
          <w:rPr>
            <w:rFonts w:ascii="Cambria Math" w:hAnsi="Cambria Math" w:cs="Courier New"/>
          </w:rPr>
          <m:t>208 - 0.7 age</m:t>
        </m:r>
      </m:oMath>
      <w:r w:rsidR="00730D3C">
        <w:t>.</w:t>
      </w:r>
    </w:p>
    <w:p w14:paraId="5C37B6E1" w14:textId="77777777" w:rsidR="00730D3C" w:rsidRDefault="00730D3C" w:rsidP="00730D3C">
      <w:pPr>
        <w:pStyle w:val="Question"/>
      </w:pPr>
    </w:p>
    <w:p w14:paraId="47381675" w14:textId="26C446AA" w:rsidR="00730D3C" w:rsidRDefault="00730D3C" w:rsidP="00730D3C">
      <w:pPr>
        <w:pStyle w:val="Question"/>
      </w:pPr>
      <w:r>
        <w:t xml:space="preserve">Exercise </w:t>
      </w:r>
      <w:r w:rsidR="00BD244C">
        <w:t>5</w:t>
      </w:r>
      <w:r>
        <w:t xml:space="preserve">: </w:t>
      </w:r>
    </w:p>
    <w:p w14:paraId="66A9C31A" w14:textId="4AB4D264" w:rsidR="00410863" w:rsidRPr="009B2734" w:rsidRDefault="00410863" w:rsidP="00410863">
      <w:r>
        <w:t xml:space="preserve">Write a script that takes the lengths of the sides of a triangle (a, b, and c) from the user and then print the area of the triangle using Heron's formula. (Look up Heron's formula if you do not remember it.). Note, to compute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9B2734">
        <w:t xml:space="preserve"> using Python, you must use the function </w:t>
      </w:r>
      <w:r w:rsidR="009B2734" w:rsidRPr="009B2734">
        <w:rPr>
          <w:rFonts w:ascii="Courier New" w:hAnsi="Courier New" w:cs="Courier New"/>
        </w:rPr>
        <w:t>pow(</w:t>
      </w:r>
      <w:proofErr w:type="gramStart"/>
      <w:r w:rsidR="009B2734" w:rsidRPr="009B2734">
        <w:rPr>
          <w:rFonts w:ascii="Courier New" w:hAnsi="Courier New" w:cs="Courier New"/>
        </w:rPr>
        <w:t>x,n</w:t>
      </w:r>
      <w:proofErr w:type="gramEnd"/>
      <w:r w:rsidR="009B2734" w:rsidRPr="009B2734">
        <w:rPr>
          <w:rFonts w:ascii="Courier New" w:hAnsi="Courier New" w:cs="Courier New"/>
        </w:rPr>
        <w:t>)</w:t>
      </w:r>
      <w:r w:rsidR="009B2734">
        <w:t>.</w:t>
      </w:r>
    </w:p>
    <w:p w14:paraId="050F4527" w14:textId="77777777" w:rsidR="009B2734" w:rsidRPr="009B2734" w:rsidRDefault="009B2734" w:rsidP="00410863"/>
    <w:p w14:paraId="33D76E93" w14:textId="77777777" w:rsidR="00730D3C" w:rsidRPr="005F7D1D" w:rsidRDefault="00730D3C" w:rsidP="00730D3C"/>
    <w:p w14:paraId="7AD8424C" w14:textId="77777777" w:rsidR="00F4413F" w:rsidRPr="00E24580" w:rsidRDefault="00F4413F" w:rsidP="00F4413F"/>
    <w:sectPr w:rsidR="00F4413F" w:rsidRPr="00E24580" w:rsidSect="00D91622">
      <w:headerReference w:type="default" r:id="rId7"/>
      <w:footerReference w:type="default" r:id="rId8"/>
      <w:headerReference w:type="firs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0D0FD" w14:textId="77777777" w:rsidR="006371A0" w:rsidRDefault="006371A0" w:rsidP="00B52B8F">
      <w:pPr>
        <w:spacing w:after="0"/>
      </w:pPr>
      <w:r>
        <w:separator/>
      </w:r>
    </w:p>
  </w:endnote>
  <w:endnote w:type="continuationSeparator" w:id="0">
    <w:p w14:paraId="2DA579EA" w14:textId="77777777" w:rsidR="006371A0" w:rsidRDefault="006371A0"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F77F0"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FD3731" w:rsidRPr="00FD3731">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1120E" w14:textId="77777777" w:rsidR="006371A0" w:rsidRDefault="006371A0" w:rsidP="00B52B8F">
      <w:pPr>
        <w:spacing w:after="0"/>
      </w:pPr>
      <w:r>
        <w:separator/>
      </w:r>
    </w:p>
  </w:footnote>
  <w:footnote w:type="continuationSeparator" w:id="0">
    <w:p w14:paraId="2B1D63D7" w14:textId="77777777" w:rsidR="006371A0" w:rsidRDefault="006371A0"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81D32" w14:textId="343EBFD1"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524CED2F" wp14:editId="54E2A040">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A9354"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72341B">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3E63D" w14:textId="41015F8C"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25528122" wp14:editId="6930C1B4">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BF87"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F4413F">
      <w:rPr>
        <w:color w:val="FFFFFF" w:themeColor="background1"/>
      </w:rPr>
      <w:t>SOFTWARE 1</w:t>
    </w:r>
  </w:p>
  <w:p w14:paraId="1E14B18A"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D7068"/>
    <w:multiLevelType w:val="hybridMultilevel"/>
    <w:tmpl w:val="389AE5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C26723"/>
    <w:multiLevelType w:val="hybridMultilevel"/>
    <w:tmpl w:val="00FE93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0CA52AB"/>
    <w:multiLevelType w:val="hybridMultilevel"/>
    <w:tmpl w:val="3E440F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FA2CD6"/>
    <w:multiLevelType w:val="hybridMultilevel"/>
    <w:tmpl w:val="7FCC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7C5A20"/>
    <w:multiLevelType w:val="hybridMultilevel"/>
    <w:tmpl w:val="731EA97C"/>
    <w:lvl w:ilvl="0" w:tplc="A5FC21AE">
      <w:start w:val="1"/>
      <w:numFmt w:val="decimal"/>
      <w:lvlText w:val="%1."/>
      <w:lvlJc w:val="left"/>
      <w:pPr>
        <w:tabs>
          <w:tab w:val="num" w:pos="720"/>
        </w:tabs>
        <w:ind w:left="720" w:hanging="360"/>
      </w:pPr>
    </w:lvl>
    <w:lvl w:ilvl="1" w:tplc="5E4A92A0" w:tentative="1">
      <w:start w:val="1"/>
      <w:numFmt w:val="decimal"/>
      <w:lvlText w:val="%2."/>
      <w:lvlJc w:val="left"/>
      <w:pPr>
        <w:tabs>
          <w:tab w:val="num" w:pos="1440"/>
        </w:tabs>
        <w:ind w:left="1440" w:hanging="360"/>
      </w:pPr>
    </w:lvl>
    <w:lvl w:ilvl="2" w:tplc="6FA6C018" w:tentative="1">
      <w:start w:val="1"/>
      <w:numFmt w:val="decimal"/>
      <w:lvlText w:val="%3."/>
      <w:lvlJc w:val="left"/>
      <w:pPr>
        <w:tabs>
          <w:tab w:val="num" w:pos="2160"/>
        </w:tabs>
        <w:ind w:left="2160" w:hanging="360"/>
      </w:pPr>
    </w:lvl>
    <w:lvl w:ilvl="3" w:tplc="D64CACEE" w:tentative="1">
      <w:start w:val="1"/>
      <w:numFmt w:val="decimal"/>
      <w:lvlText w:val="%4."/>
      <w:lvlJc w:val="left"/>
      <w:pPr>
        <w:tabs>
          <w:tab w:val="num" w:pos="2880"/>
        </w:tabs>
        <w:ind w:left="2880" w:hanging="360"/>
      </w:pPr>
    </w:lvl>
    <w:lvl w:ilvl="4" w:tplc="A4A4C412" w:tentative="1">
      <w:start w:val="1"/>
      <w:numFmt w:val="decimal"/>
      <w:lvlText w:val="%5."/>
      <w:lvlJc w:val="left"/>
      <w:pPr>
        <w:tabs>
          <w:tab w:val="num" w:pos="3600"/>
        </w:tabs>
        <w:ind w:left="3600" w:hanging="360"/>
      </w:pPr>
    </w:lvl>
    <w:lvl w:ilvl="5" w:tplc="7E948152" w:tentative="1">
      <w:start w:val="1"/>
      <w:numFmt w:val="decimal"/>
      <w:lvlText w:val="%6."/>
      <w:lvlJc w:val="left"/>
      <w:pPr>
        <w:tabs>
          <w:tab w:val="num" w:pos="4320"/>
        </w:tabs>
        <w:ind w:left="4320" w:hanging="360"/>
      </w:pPr>
    </w:lvl>
    <w:lvl w:ilvl="6" w:tplc="C204903C" w:tentative="1">
      <w:start w:val="1"/>
      <w:numFmt w:val="decimal"/>
      <w:lvlText w:val="%7."/>
      <w:lvlJc w:val="left"/>
      <w:pPr>
        <w:tabs>
          <w:tab w:val="num" w:pos="5040"/>
        </w:tabs>
        <w:ind w:left="5040" w:hanging="360"/>
      </w:pPr>
    </w:lvl>
    <w:lvl w:ilvl="7" w:tplc="E2FA3B7A" w:tentative="1">
      <w:start w:val="1"/>
      <w:numFmt w:val="decimal"/>
      <w:lvlText w:val="%8."/>
      <w:lvlJc w:val="left"/>
      <w:pPr>
        <w:tabs>
          <w:tab w:val="num" w:pos="5760"/>
        </w:tabs>
        <w:ind w:left="5760" w:hanging="360"/>
      </w:pPr>
    </w:lvl>
    <w:lvl w:ilvl="8" w:tplc="30C4466A" w:tentative="1">
      <w:start w:val="1"/>
      <w:numFmt w:val="decimal"/>
      <w:lvlText w:val="%9."/>
      <w:lvlJc w:val="left"/>
      <w:pPr>
        <w:tabs>
          <w:tab w:val="num" w:pos="6480"/>
        </w:tabs>
        <w:ind w:left="6480" w:hanging="360"/>
      </w:pPr>
    </w:lvl>
  </w:abstractNum>
  <w:abstractNum w:abstractNumId="11" w15:restartNumberingAfterBreak="0">
    <w:nsid w:val="27077A32"/>
    <w:multiLevelType w:val="hybridMultilevel"/>
    <w:tmpl w:val="5574C38E"/>
    <w:lvl w:ilvl="0" w:tplc="9404FC3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4B3EA2"/>
    <w:multiLevelType w:val="hybridMultilevel"/>
    <w:tmpl w:val="B080D574"/>
    <w:lvl w:ilvl="0" w:tplc="9404FC3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A63DA4"/>
    <w:multiLevelType w:val="hybridMultilevel"/>
    <w:tmpl w:val="09D200A0"/>
    <w:lvl w:ilvl="0" w:tplc="49581814">
      <w:start w:val="1"/>
      <w:numFmt w:val="bullet"/>
      <w:lvlText w:val=""/>
      <w:lvlJc w:val="left"/>
      <w:pPr>
        <w:tabs>
          <w:tab w:val="num" w:pos="720"/>
        </w:tabs>
        <w:ind w:left="720" w:hanging="360"/>
      </w:pPr>
      <w:rPr>
        <w:rFonts w:ascii="Wingdings 2" w:hAnsi="Wingdings 2" w:hint="default"/>
      </w:rPr>
    </w:lvl>
    <w:lvl w:ilvl="1" w:tplc="3C086062">
      <w:numFmt w:val="bullet"/>
      <w:lvlText w:val=""/>
      <w:lvlJc w:val="left"/>
      <w:pPr>
        <w:tabs>
          <w:tab w:val="num" w:pos="1440"/>
        </w:tabs>
        <w:ind w:left="1440" w:hanging="360"/>
      </w:pPr>
      <w:rPr>
        <w:rFonts w:ascii="Wingdings" w:hAnsi="Wingdings" w:hint="default"/>
      </w:rPr>
    </w:lvl>
    <w:lvl w:ilvl="2" w:tplc="062AC746">
      <w:numFmt w:val="bullet"/>
      <w:lvlText w:val=""/>
      <w:lvlJc w:val="left"/>
      <w:pPr>
        <w:tabs>
          <w:tab w:val="num" w:pos="2160"/>
        </w:tabs>
        <w:ind w:left="2160" w:hanging="360"/>
      </w:pPr>
      <w:rPr>
        <w:rFonts w:ascii="Wingdings 2" w:hAnsi="Wingdings 2" w:hint="default"/>
      </w:rPr>
    </w:lvl>
    <w:lvl w:ilvl="3" w:tplc="429EFED4" w:tentative="1">
      <w:start w:val="1"/>
      <w:numFmt w:val="bullet"/>
      <w:lvlText w:val=""/>
      <w:lvlJc w:val="left"/>
      <w:pPr>
        <w:tabs>
          <w:tab w:val="num" w:pos="2880"/>
        </w:tabs>
        <w:ind w:left="2880" w:hanging="360"/>
      </w:pPr>
      <w:rPr>
        <w:rFonts w:ascii="Wingdings 2" w:hAnsi="Wingdings 2" w:hint="default"/>
      </w:rPr>
    </w:lvl>
    <w:lvl w:ilvl="4" w:tplc="BFFA8F80" w:tentative="1">
      <w:start w:val="1"/>
      <w:numFmt w:val="bullet"/>
      <w:lvlText w:val=""/>
      <w:lvlJc w:val="left"/>
      <w:pPr>
        <w:tabs>
          <w:tab w:val="num" w:pos="3600"/>
        </w:tabs>
        <w:ind w:left="3600" w:hanging="360"/>
      </w:pPr>
      <w:rPr>
        <w:rFonts w:ascii="Wingdings 2" w:hAnsi="Wingdings 2" w:hint="default"/>
      </w:rPr>
    </w:lvl>
    <w:lvl w:ilvl="5" w:tplc="89F649BC" w:tentative="1">
      <w:start w:val="1"/>
      <w:numFmt w:val="bullet"/>
      <w:lvlText w:val=""/>
      <w:lvlJc w:val="left"/>
      <w:pPr>
        <w:tabs>
          <w:tab w:val="num" w:pos="4320"/>
        </w:tabs>
        <w:ind w:left="4320" w:hanging="360"/>
      </w:pPr>
      <w:rPr>
        <w:rFonts w:ascii="Wingdings 2" w:hAnsi="Wingdings 2" w:hint="default"/>
      </w:rPr>
    </w:lvl>
    <w:lvl w:ilvl="6" w:tplc="07EE9D7E" w:tentative="1">
      <w:start w:val="1"/>
      <w:numFmt w:val="bullet"/>
      <w:lvlText w:val=""/>
      <w:lvlJc w:val="left"/>
      <w:pPr>
        <w:tabs>
          <w:tab w:val="num" w:pos="5040"/>
        </w:tabs>
        <w:ind w:left="5040" w:hanging="360"/>
      </w:pPr>
      <w:rPr>
        <w:rFonts w:ascii="Wingdings 2" w:hAnsi="Wingdings 2" w:hint="default"/>
      </w:rPr>
    </w:lvl>
    <w:lvl w:ilvl="7" w:tplc="8624BC26" w:tentative="1">
      <w:start w:val="1"/>
      <w:numFmt w:val="bullet"/>
      <w:lvlText w:val=""/>
      <w:lvlJc w:val="left"/>
      <w:pPr>
        <w:tabs>
          <w:tab w:val="num" w:pos="5760"/>
        </w:tabs>
        <w:ind w:left="5760" w:hanging="360"/>
      </w:pPr>
      <w:rPr>
        <w:rFonts w:ascii="Wingdings 2" w:hAnsi="Wingdings 2" w:hint="default"/>
      </w:rPr>
    </w:lvl>
    <w:lvl w:ilvl="8" w:tplc="97A65AA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5A42A4"/>
    <w:multiLevelType w:val="hybridMultilevel"/>
    <w:tmpl w:val="B7B04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1C2E8F"/>
    <w:multiLevelType w:val="hybridMultilevel"/>
    <w:tmpl w:val="E0F480FC"/>
    <w:lvl w:ilvl="0" w:tplc="A9AEE2F0">
      <w:start w:val="1"/>
      <w:numFmt w:val="decimal"/>
      <w:lvlText w:val="%1."/>
      <w:lvlJc w:val="left"/>
      <w:pPr>
        <w:tabs>
          <w:tab w:val="num" w:pos="720"/>
        </w:tabs>
        <w:ind w:left="720" w:hanging="360"/>
      </w:pPr>
    </w:lvl>
    <w:lvl w:ilvl="1" w:tplc="94C01B34" w:tentative="1">
      <w:start w:val="1"/>
      <w:numFmt w:val="decimal"/>
      <w:lvlText w:val="%2."/>
      <w:lvlJc w:val="left"/>
      <w:pPr>
        <w:tabs>
          <w:tab w:val="num" w:pos="1440"/>
        </w:tabs>
        <w:ind w:left="1440" w:hanging="360"/>
      </w:pPr>
    </w:lvl>
    <w:lvl w:ilvl="2" w:tplc="21A8A9F8" w:tentative="1">
      <w:start w:val="1"/>
      <w:numFmt w:val="decimal"/>
      <w:lvlText w:val="%3."/>
      <w:lvlJc w:val="left"/>
      <w:pPr>
        <w:tabs>
          <w:tab w:val="num" w:pos="2160"/>
        </w:tabs>
        <w:ind w:left="2160" w:hanging="360"/>
      </w:pPr>
    </w:lvl>
    <w:lvl w:ilvl="3" w:tplc="11BE0330" w:tentative="1">
      <w:start w:val="1"/>
      <w:numFmt w:val="decimal"/>
      <w:lvlText w:val="%4."/>
      <w:lvlJc w:val="left"/>
      <w:pPr>
        <w:tabs>
          <w:tab w:val="num" w:pos="2880"/>
        </w:tabs>
        <w:ind w:left="2880" w:hanging="360"/>
      </w:pPr>
    </w:lvl>
    <w:lvl w:ilvl="4" w:tplc="82E89730" w:tentative="1">
      <w:start w:val="1"/>
      <w:numFmt w:val="decimal"/>
      <w:lvlText w:val="%5."/>
      <w:lvlJc w:val="left"/>
      <w:pPr>
        <w:tabs>
          <w:tab w:val="num" w:pos="3600"/>
        </w:tabs>
        <w:ind w:left="3600" w:hanging="360"/>
      </w:pPr>
    </w:lvl>
    <w:lvl w:ilvl="5" w:tplc="8A2C33DC" w:tentative="1">
      <w:start w:val="1"/>
      <w:numFmt w:val="decimal"/>
      <w:lvlText w:val="%6."/>
      <w:lvlJc w:val="left"/>
      <w:pPr>
        <w:tabs>
          <w:tab w:val="num" w:pos="4320"/>
        </w:tabs>
        <w:ind w:left="4320" w:hanging="360"/>
      </w:pPr>
    </w:lvl>
    <w:lvl w:ilvl="6" w:tplc="D68EACC6" w:tentative="1">
      <w:start w:val="1"/>
      <w:numFmt w:val="decimal"/>
      <w:lvlText w:val="%7."/>
      <w:lvlJc w:val="left"/>
      <w:pPr>
        <w:tabs>
          <w:tab w:val="num" w:pos="5040"/>
        </w:tabs>
        <w:ind w:left="5040" w:hanging="360"/>
      </w:pPr>
    </w:lvl>
    <w:lvl w:ilvl="7" w:tplc="9F027EE6" w:tentative="1">
      <w:start w:val="1"/>
      <w:numFmt w:val="decimal"/>
      <w:lvlText w:val="%8."/>
      <w:lvlJc w:val="left"/>
      <w:pPr>
        <w:tabs>
          <w:tab w:val="num" w:pos="5760"/>
        </w:tabs>
        <w:ind w:left="5760" w:hanging="360"/>
      </w:pPr>
    </w:lvl>
    <w:lvl w:ilvl="8" w:tplc="AB58D8A2" w:tentative="1">
      <w:start w:val="1"/>
      <w:numFmt w:val="decimal"/>
      <w:lvlText w:val="%9."/>
      <w:lvlJc w:val="left"/>
      <w:pPr>
        <w:tabs>
          <w:tab w:val="num" w:pos="6480"/>
        </w:tabs>
        <w:ind w:left="6480" w:hanging="360"/>
      </w:pPr>
    </w:lvl>
  </w:abstractNum>
  <w:abstractNum w:abstractNumId="30"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3"/>
  </w:num>
  <w:num w:numId="3">
    <w:abstractNumId w:val="3"/>
  </w:num>
  <w:num w:numId="4">
    <w:abstractNumId w:val="3"/>
    <w:lvlOverride w:ilvl="0">
      <w:startOverride w:val="1"/>
    </w:lvlOverride>
  </w:num>
  <w:num w:numId="5">
    <w:abstractNumId w:val="19"/>
  </w:num>
  <w:num w:numId="6">
    <w:abstractNumId w:val="26"/>
  </w:num>
  <w:num w:numId="7">
    <w:abstractNumId w:val="3"/>
  </w:num>
  <w:num w:numId="8">
    <w:abstractNumId w:val="3"/>
    <w:lvlOverride w:ilvl="0">
      <w:startOverride w:val="1"/>
    </w:lvlOverride>
  </w:num>
  <w:num w:numId="9">
    <w:abstractNumId w:val="30"/>
  </w:num>
  <w:num w:numId="10">
    <w:abstractNumId w:val="0"/>
  </w:num>
  <w:num w:numId="11">
    <w:abstractNumId w:val="22"/>
  </w:num>
  <w:num w:numId="12">
    <w:abstractNumId w:val="18"/>
  </w:num>
  <w:num w:numId="13">
    <w:abstractNumId w:val="14"/>
  </w:num>
  <w:num w:numId="14">
    <w:abstractNumId w:val="20"/>
  </w:num>
  <w:num w:numId="15">
    <w:abstractNumId w:val="28"/>
  </w:num>
  <w:num w:numId="16">
    <w:abstractNumId w:val="4"/>
  </w:num>
  <w:num w:numId="17">
    <w:abstractNumId w:val="13"/>
  </w:num>
  <w:num w:numId="18">
    <w:abstractNumId w:val="8"/>
  </w:num>
  <w:num w:numId="19">
    <w:abstractNumId w:val="24"/>
  </w:num>
  <w:num w:numId="20">
    <w:abstractNumId w:val="32"/>
  </w:num>
  <w:num w:numId="21">
    <w:abstractNumId w:val="31"/>
  </w:num>
  <w:num w:numId="22">
    <w:abstractNumId w:val="25"/>
  </w:num>
  <w:num w:numId="23">
    <w:abstractNumId w:val="16"/>
  </w:num>
  <w:num w:numId="24">
    <w:abstractNumId w:val="17"/>
  </w:num>
  <w:num w:numId="25">
    <w:abstractNumId w:val="27"/>
  </w:num>
  <w:num w:numId="26">
    <w:abstractNumId w:val="1"/>
  </w:num>
  <w:num w:numId="27">
    <w:abstractNumId w:val="9"/>
  </w:num>
  <w:num w:numId="28">
    <w:abstractNumId w:val="29"/>
  </w:num>
  <w:num w:numId="29">
    <w:abstractNumId w:val="21"/>
  </w:num>
  <w:num w:numId="30">
    <w:abstractNumId w:val="10"/>
  </w:num>
  <w:num w:numId="31">
    <w:abstractNumId w:val="6"/>
  </w:num>
  <w:num w:numId="32">
    <w:abstractNumId w:val="11"/>
  </w:num>
  <w:num w:numId="33">
    <w:abstractNumId w:val="15"/>
  </w:num>
  <w:num w:numId="34">
    <w:abstractNumId w:val="12"/>
  </w:num>
  <w:num w:numId="35">
    <w:abstractNumId w:val="5"/>
  </w:num>
  <w:num w:numId="36">
    <w:abstractNumId w:val="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580"/>
    <w:rsid w:val="00003022"/>
    <w:rsid w:val="00027EE6"/>
    <w:rsid w:val="000865B6"/>
    <w:rsid w:val="00095E6E"/>
    <w:rsid w:val="000B4EB6"/>
    <w:rsid w:val="000C300E"/>
    <w:rsid w:val="001532B0"/>
    <w:rsid w:val="00184DB4"/>
    <w:rsid w:val="001860F1"/>
    <w:rsid w:val="0019084F"/>
    <w:rsid w:val="001C3960"/>
    <w:rsid w:val="001E1691"/>
    <w:rsid w:val="001F0D13"/>
    <w:rsid w:val="00226FB8"/>
    <w:rsid w:val="00244525"/>
    <w:rsid w:val="002603D9"/>
    <w:rsid w:val="00271366"/>
    <w:rsid w:val="002749C8"/>
    <w:rsid w:val="0028004C"/>
    <w:rsid w:val="00286820"/>
    <w:rsid w:val="00293E2F"/>
    <w:rsid w:val="002F6058"/>
    <w:rsid w:val="003039CC"/>
    <w:rsid w:val="00352654"/>
    <w:rsid w:val="003602DD"/>
    <w:rsid w:val="003C1396"/>
    <w:rsid w:val="003E1ECF"/>
    <w:rsid w:val="003E7062"/>
    <w:rsid w:val="00410863"/>
    <w:rsid w:val="004156C4"/>
    <w:rsid w:val="004349D6"/>
    <w:rsid w:val="004551EC"/>
    <w:rsid w:val="0045656A"/>
    <w:rsid w:val="00490E3A"/>
    <w:rsid w:val="004960BD"/>
    <w:rsid w:val="004D0E26"/>
    <w:rsid w:val="004D7323"/>
    <w:rsid w:val="004D7F8E"/>
    <w:rsid w:val="00511E72"/>
    <w:rsid w:val="00574474"/>
    <w:rsid w:val="0057484D"/>
    <w:rsid w:val="00582ED9"/>
    <w:rsid w:val="005B409F"/>
    <w:rsid w:val="005D6E35"/>
    <w:rsid w:val="005E1BAA"/>
    <w:rsid w:val="006371A0"/>
    <w:rsid w:val="00683C4A"/>
    <w:rsid w:val="006C0E91"/>
    <w:rsid w:val="006C3B8F"/>
    <w:rsid w:val="006C66BD"/>
    <w:rsid w:val="00707800"/>
    <w:rsid w:val="0072341B"/>
    <w:rsid w:val="00730D3C"/>
    <w:rsid w:val="00752930"/>
    <w:rsid w:val="00754009"/>
    <w:rsid w:val="00754C25"/>
    <w:rsid w:val="0075755D"/>
    <w:rsid w:val="00784F8B"/>
    <w:rsid w:val="0078695D"/>
    <w:rsid w:val="007A064A"/>
    <w:rsid w:val="007A5A0D"/>
    <w:rsid w:val="007C3C65"/>
    <w:rsid w:val="007F3AEA"/>
    <w:rsid w:val="007F3F02"/>
    <w:rsid w:val="00835F59"/>
    <w:rsid w:val="00850AEF"/>
    <w:rsid w:val="0086327C"/>
    <w:rsid w:val="008C03DF"/>
    <w:rsid w:val="008C3633"/>
    <w:rsid w:val="008C42C5"/>
    <w:rsid w:val="00920727"/>
    <w:rsid w:val="009313D3"/>
    <w:rsid w:val="00943C45"/>
    <w:rsid w:val="009B2734"/>
    <w:rsid w:val="009C0A3C"/>
    <w:rsid w:val="009C6D89"/>
    <w:rsid w:val="00A16CB5"/>
    <w:rsid w:val="00A34731"/>
    <w:rsid w:val="00A45BD8"/>
    <w:rsid w:val="00A505E2"/>
    <w:rsid w:val="00AA0933"/>
    <w:rsid w:val="00AA109A"/>
    <w:rsid w:val="00AD1660"/>
    <w:rsid w:val="00AF403A"/>
    <w:rsid w:val="00B227BA"/>
    <w:rsid w:val="00B37896"/>
    <w:rsid w:val="00B511F1"/>
    <w:rsid w:val="00B51329"/>
    <w:rsid w:val="00B520A9"/>
    <w:rsid w:val="00B52B8F"/>
    <w:rsid w:val="00B62ADC"/>
    <w:rsid w:val="00B81E64"/>
    <w:rsid w:val="00BB3711"/>
    <w:rsid w:val="00BD244C"/>
    <w:rsid w:val="00C07D53"/>
    <w:rsid w:val="00C11052"/>
    <w:rsid w:val="00C13DB4"/>
    <w:rsid w:val="00C161D5"/>
    <w:rsid w:val="00C573B8"/>
    <w:rsid w:val="00C5794F"/>
    <w:rsid w:val="00C64CED"/>
    <w:rsid w:val="00C84221"/>
    <w:rsid w:val="00CD0E73"/>
    <w:rsid w:val="00CF60B5"/>
    <w:rsid w:val="00D1733C"/>
    <w:rsid w:val="00D5531A"/>
    <w:rsid w:val="00D56049"/>
    <w:rsid w:val="00D82403"/>
    <w:rsid w:val="00D91622"/>
    <w:rsid w:val="00D93913"/>
    <w:rsid w:val="00D97644"/>
    <w:rsid w:val="00DB310A"/>
    <w:rsid w:val="00DC69C8"/>
    <w:rsid w:val="00DE4EE0"/>
    <w:rsid w:val="00DE75C0"/>
    <w:rsid w:val="00E10C6F"/>
    <w:rsid w:val="00E24580"/>
    <w:rsid w:val="00E24703"/>
    <w:rsid w:val="00E31758"/>
    <w:rsid w:val="00E408C9"/>
    <w:rsid w:val="00E43D9B"/>
    <w:rsid w:val="00E67E37"/>
    <w:rsid w:val="00E723E0"/>
    <w:rsid w:val="00E75E53"/>
    <w:rsid w:val="00E850C9"/>
    <w:rsid w:val="00EF13D0"/>
    <w:rsid w:val="00F006B0"/>
    <w:rsid w:val="00F32452"/>
    <w:rsid w:val="00F34FDC"/>
    <w:rsid w:val="00F4413F"/>
    <w:rsid w:val="00F541DC"/>
    <w:rsid w:val="00F73934"/>
    <w:rsid w:val="00F84DD8"/>
    <w:rsid w:val="00F90C51"/>
    <w:rsid w:val="00F94145"/>
    <w:rsid w:val="00FC6B34"/>
    <w:rsid w:val="00FD3731"/>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AF306"/>
  <w15:docId w15:val="{54D69A3D-8E78-40BA-A497-51AFCE71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9C0A3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9C0A3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86327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rPr>
  </w:style>
  <w:style w:type="character" w:customStyle="1" w:styleId="CodeFormatChar">
    <w:name w:val="Code Format Char"/>
    <w:basedOn w:val="DefaultParagraphFont"/>
    <w:link w:val="CodeFormat"/>
    <w:rsid w:val="0086327C"/>
    <w:rPr>
      <w:rFonts w:ascii="Courier New" w:hAnsi="Courier New" w:cs="Courier New"/>
      <w:color w:val="262626" w:themeColor="text1" w:themeTint="D9"/>
      <w:sz w:val="24"/>
      <w:szCs w:val="24"/>
    </w:rPr>
  </w:style>
  <w:style w:type="table" w:styleId="TableGridLight">
    <w:name w:val="Grid Table Light"/>
    <w:basedOn w:val="TableNormal"/>
    <w:uiPriority w:val="40"/>
    <w:rsid w:val="00730D3C"/>
    <w:pPr>
      <w:spacing w:after="0" w:line="240" w:lineRule="auto"/>
    </w:pPr>
    <w:rPr>
      <w:rFonts w:eastAsiaTheme="minorHAnsi"/>
      <w:lang w:val="en-US"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B2734"/>
    <w:rPr>
      <w:color w:val="808080"/>
    </w:rPr>
  </w:style>
  <w:style w:type="table" w:styleId="GridTable4-Accent4">
    <w:name w:val="Grid Table 4 Accent 4"/>
    <w:basedOn w:val="TableNormal"/>
    <w:uiPriority w:val="49"/>
    <w:rsid w:val="003E1EC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9773">
      <w:bodyDiv w:val="1"/>
      <w:marLeft w:val="0"/>
      <w:marRight w:val="0"/>
      <w:marTop w:val="0"/>
      <w:marBottom w:val="0"/>
      <w:divBdr>
        <w:top w:val="none" w:sz="0" w:space="0" w:color="auto"/>
        <w:left w:val="none" w:sz="0" w:space="0" w:color="auto"/>
        <w:bottom w:val="none" w:sz="0" w:space="0" w:color="auto"/>
        <w:right w:val="none" w:sz="0" w:space="0" w:color="auto"/>
      </w:divBdr>
      <w:divsChild>
        <w:div w:id="271672400">
          <w:marLeft w:val="432"/>
          <w:marRight w:val="0"/>
          <w:marTop w:val="106"/>
          <w:marBottom w:val="0"/>
          <w:divBdr>
            <w:top w:val="none" w:sz="0" w:space="0" w:color="auto"/>
            <w:left w:val="none" w:sz="0" w:space="0" w:color="auto"/>
            <w:bottom w:val="none" w:sz="0" w:space="0" w:color="auto"/>
            <w:right w:val="none" w:sz="0" w:space="0" w:color="auto"/>
          </w:divBdr>
        </w:div>
        <w:div w:id="223488593">
          <w:marLeft w:val="432"/>
          <w:marRight w:val="0"/>
          <w:marTop w:val="106"/>
          <w:marBottom w:val="0"/>
          <w:divBdr>
            <w:top w:val="none" w:sz="0" w:space="0" w:color="auto"/>
            <w:left w:val="none" w:sz="0" w:space="0" w:color="auto"/>
            <w:bottom w:val="none" w:sz="0" w:space="0" w:color="auto"/>
            <w:right w:val="none" w:sz="0" w:space="0" w:color="auto"/>
          </w:divBdr>
        </w:div>
        <w:div w:id="76677495">
          <w:marLeft w:val="432"/>
          <w:marRight w:val="0"/>
          <w:marTop w:val="106"/>
          <w:marBottom w:val="0"/>
          <w:divBdr>
            <w:top w:val="none" w:sz="0" w:space="0" w:color="auto"/>
            <w:left w:val="none" w:sz="0" w:space="0" w:color="auto"/>
            <w:bottom w:val="none" w:sz="0" w:space="0" w:color="auto"/>
            <w:right w:val="none" w:sz="0" w:space="0" w:color="auto"/>
          </w:divBdr>
        </w:div>
        <w:div w:id="2004624333">
          <w:marLeft w:val="432"/>
          <w:marRight w:val="0"/>
          <w:marTop w:val="106"/>
          <w:marBottom w:val="0"/>
          <w:divBdr>
            <w:top w:val="none" w:sz="0" w:space="0" w:color="auto"/>
            <w:left w:val="none" w:sz="0" w:space="0" w:color="auto"/>
            <w:bottom w:val="none" w:sz="0" w:space="0" w:color="auto"/>
            <w:right w:val="none" w:sz="0" w:space="0" w:color="auto"/>
          </w:divBdr>
        </w:div>
      </w:divsChild>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988361231">
      <w:bodyDiv w:val="1"/>
      <w:marLeft w:val="0"/>
      <w:marRight w:val="0"/>
      <w:marTop w:val="0"/>
      <w:marBottom w:val="0"/>
      <w:divBdr>
        <w:top w:val="none" w:sz="0" w:space="0" w:color="auto"/>
        <w:left w:val="none" w:sz="0" w:space="0" w:color="auto"/>
        <w:bottom w:val="none" w:sz="0" w:space="0" w:color="auto"/>
        <w:right w:val="none" w:sz="0" w:space="0" w:color="auto"/>
      </w:divBdr>
      <w:divsChild>
        <w:div w:id="1999528038">
          <w:marLeft w:val="432"/>
          <w:marRight w:val="0"/>
          <w:marTop w:val="130"/>
          <w:marBottom w:val="0"/>
          <w:divBdr>
            <w:top w:val="none" w:sz="0" w:space="0" w:color="auto"/>
            <w:left w:val="none" w:sz="0" w:space="0" w:color="auto"/>
            <w:bottom w:val="none" w:sz="0" w:space="0" w:color="auto"/>
            <w:right w:val="none" w:sz="0" w:space="0" w:color="auto"/>
          </w:divBdr>
        </w:div>
      </w:divsChild>
    </w:div>
    <w:div w:id="2097749119">
      <w:bodyDiv w:val="1"/>
      <w:marLeft w:val="0"/>
      <w:marRight w:val="0"/>
      <w:marTop w:val="0"/>
      <w:marBottom w:val="0"/>
      <w:divBdr>
        <w:top w:val="none" w:sz="0" w:space="0" w:color="auto"/>
        <w:left w:val="none" w:sz="0" w:space="0" w:color="auto"/>
        <w:bottom w:val="none" w:sz="0" w:space="0" w:color="auto"/>
        <w:right w:val="none" w:sz="0" w:space="0" w:color="auto"/>
      </w:divBdr>
      <w:divsChild>
        <w:div w:id="832915830">
          <w:marLeft w:val="432"/>
          <w:marRight w:val="0"/>
          <w:marTop w:val="120"/>
          <w:marBottom w:val="0"/>
          <w:divBdr>
            <w:top w:val="none" w:sz="0" w:space="0" w:color="auto"/>
            <w:left w:val="none" w:sz="0" w:space="0" w:color="auto"/>
            <w:bottom w:val="none" w:sz="0" w:space="0" w:color="auto"/>
            <w:right w:val="none" w:sz="0" w:space="0" w:color="auto"/>
          </w:divBdr>
        </w:div>
        <w:div w:id="769396707">
          <w:marLeft w:val="864"/>
          <w:marRight w:val="0"/>
          <w:marTop w:val="96"/>
          <w:marBottom w:val="0"/>
          <w:divBdr>
            <w:top w:val="none" w:sz="0" w:space="0" w:color="auto"/>
            <w:left w:val="none" w:sz="0" w:space="0" w:color="auto"/>
            <w:bottom w:val="none" w:sz="0" w:space="0" w:color="auto"/>
            <w:right w:val="none" w:sz="0" w:space="0" w:color="auto"/>
          </w:divBdr>
        </w:div>
        <w:div w:id="1846939037">
          <w:marLeft w:val="1296"/>
          <w:marRight w:val="0"/>
          <w:marTop w:val="91"/>
          <w:marBottom w:val="0"/>
          <w:divBdr>
            <w:top w:val="none" w:sz="0" w:space="0" w:color="auto"/>
            <w:left w:val="none" w:sz="0" w:space="0" w:color="auto"/>
            <w:bottom w:val="none" w:sz="0" w:space="0" w:color="auto"/>
            <w:right w:val="none" w:sz="0" w:space="0" w:color="auto"/>
          </w:divBdr>
        </w:div>
        <w:div w:id="433593579">
          <w:marLeft w:val="1296"/>
          <w:marRight w:val="0"/>
          <w:marTop w:val="91"/>
          <w:marBottom w:val="0"/>
          <w:divBdr>
            <w:top w:val="none" w:sz="0" w:space="0" w:color="auto"/>
            <w:left w:val="none" w:sz="0" w:space="0" w:color="auto"/>
            <w:bottom w:val="none" w:sz="0" w:space="0" w:color="auto"/>
            <w:right w:val="none" w:sz="0" w:space="0" w:color="auto"/>
          </w:divBdr>
        </w:div>
        <w:div w:id="1791630853">
          <w:marLeft w:val="1296"/>
          <w:marRight w:val="0"/>
          <w:marTop w:val="91"/>
          <w:marBottom w:val="0"/>
          <w:divBdr>
            <w:top w:val="none" w:sz="0" w:space="0" w:color="auto"/>
            <w:left w:val="none" w:sz="0" w:space="0" w:color="auto"/>
            <w:bottom w:val="none" w:sz="0" w:space="0" w:color="auto"/>
            <w:right w:val="none" w:sz="0" w:space="0" w:color="auto"/>
          </w:divBdr>
        </w:div>
        <w:div w:id="444808026">
          <w:marLeft w:val="864"/>
          <w:marRight w:val="0"/>
          <w:marTop w:val="96"/>
          <w:marBottom w:val="0"/>
          <w:divBdr>
            <w:top w:val="none" w:sz="0" w:space="0" w:color="auto"/>
            <w:left w:val="none" w:sz="0" w:space="0" w:color="auto"/>
            <w:bottom w:val="none" w:sz="0" w:space="0" w:color="auto"/>
            <w:right w:val="none" w:sz="0" w:space="0" w:color="auto"/>
          </w:divBdr>
        </w:div>
        <w:div w:id="1218203642">
          <w:marLeft w:val="1296"/>
          <w:marRight w:val="0"/>
          <w:marTop w:val="91"/>
          <w:marBottom w:val="0"/>
          <w:divBdr>
            <w:top w:val="none" w:sz="0" w:space="0" w:color="auto"/>
            <w:left w:val="none" w:sz="0" w:space="0" w:color="auto"/>
            <w:bottom w:val="none" w:sz="0" w:space="0" w:color="auto"/>
            <w:right w:val="none" w:sz="0" w:space="0" w:color="auto"/>
          </w:divBdr>
        </w:div>
        <w:div w:id="1618677141">
          <w:marLeft w:val="1296"/>
          <w:marRight w:val="0"/>
          <w:marTop w:val="91"/>
          <w:marBottom w:val="0"/>
          <w:divBdr>
            <w:top w:val="none" w:sz="0" w:space="0" w:color="auto"/>
            <w:left w:val="none" w:sz="0" w:space="0" w:color="auto"/>
            <w:bottom w:val="none" w:sz="0" w:space="0" w:color="auto"/>
            <w:right w:val="none" w:sz="0" w:space="0" w:color="auto"/>
          </w:divBdr>
        </w:div>
        <w:div w:id="28438521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TPOP PRACTICAL.dotx</Template>
  <TotalTime>26</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14</cp:revision>
  <cp:lastPrinted>2020-09-09T13:45:00Z</cp:lastPrinted>
  <dcterms:created xsi:type="dcterms:W3CDTF">2020-09-09T13:45:00Z</dcterms:created>
  <dcterms:modified xsi:type="dcterms:W3CDTF">2020-09-19T15:59:00Z</dcterms:modified>
</cp:coreProperties>
</file>